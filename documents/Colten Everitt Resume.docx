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auto"/>
          <w:sz w:val="21"/>
          <w:szCs w:val="21"/>
        </w:rPr>
        <w:alias w:val="Resume Name"/>
        <w:tag w:val="Resume Name"/>
        <w:id w:val="809426422"/>
        <w:placeholder>
          <w:docPart w:val="082DE6CE7EF0488A819DD666D1008A83"/>
        </w:placeholder>
        <w:docPartList>
          <w:docPartGallery w:val="Quick Parts"/>
          <w:docPartCategory w:val=" Resume Name"/>
        </w:docPartList>
      </w:sdtPr>
      <w:sdtEndPr>
        <w:rPr>
          <w:sz w:val="19"/>
          <w:szCs w:val="19"/>
        </w:rPr>
      </w:sdtEndPr>
      <w:sdtContent>
        <w:tbl>
          <w:tblPr>
            <w:tblStyle w:val="TableGrid"/>
            <w:tblW w:w="5000" w:type="pct"/>
            <w:tblInd w:w="-7" w:type="dxa"/>
            <w:tblLook w:val="04A0" w:firstRow="1" w:lastRow="0" w:firstColumn="1" w:lastColumn="0" w:noHBand="0" w:noVBand="1"/>
          </w:tblPr>
          <w:tblGrid>
            <w:gridCol w:w="2073"/>
            <w:gridCol w:w="8727"/>
          </w:tblGrid>
          <w:tr w:rsidR="00E51E14" w:rsidRPr="00B10C0E" w14:paraId="4CD235B0" w14:textId="77777777" w:rsidTr="007C35B5">
            <w:trPr>
              <w:trHeight w:val="124"/>
            </w:trPr>
            <w:tc>
              <w:tcPr>
                <w:tcW w:w="2073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14:paraId="5415A28A" w14:textId="77777777" w:rsidR="00A9370D" w:rsidRPr="00B10C0E" w:rsidRDefault="00484DAF" w:rsidP="004D10CE">
                <w:pPr>
                  <w:pStyle w:val="PersonalName"/>
                  <w:spacing w:line="276" w:lineRule="auto"/>
                  <w:rPr>
                    <w:sz w:val="16"/>
                    <w:szCs w:val="16"/>
                  </w:rPr>
                </w:pPr>
                <w:r>
                  <w:rPr>
                    <w:color w:val="auto"/>
                    <w:sz w:val="21"/>
                    <w:szCs w:val="21"/>
                  </w:rPr>
                  <w:t xml:space="preserve">  </w:t>
                </w:r>
              </w:p>
            </w:tc>
            <w:tc>
              <w:tcPr>
                <w:tcW w:w="872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14:paraId="5D096771" w14:textId="77777777" w:rsidR="00A9370D" w:rsidRPr="00B10C0E" w:rsidRDefault="00A9370D" w:rsidP="004D10CE">
                <w:pPr>
                  <w:pStyle w:val="PersonalName"/>
                  <w:spacing w:line="276" w:lineRule="auto"/>
                  <w:rPr>
                    <w:sz w:val="21"/>
                    <w:szCs w:val="21"/>
                  </w:rPr>
                </w:pPr>
              </w:p>
            </w:tc>
          </w:tr>
          <w:tr w:rsidR="00E51E14" w:rsidRPr="00B10C0E" w14:paraId="52E5E3EB" w14:textId="77777777" w:rsidTr="007C35B5">
            <w:trPr>
              <w:trHeight w:val="214"/>
            </w:trPr>
            <w:tc>
              <w:tcPr>
                <w:tcW w:w="2073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14:paraId="37628066" w14:textId="77777777" w:rsidR="00A9370D" w:rsidRPr="00B10C0E" w:rsidRDefault="00A9370D" w:rsidP="004D10CE">
                <w:pPr>
                  <w:pStyle w:val="Date"/>
                  <w:framePr w:wrap="auto" w:hAnchor="text" w:xAlign="left" w:yAlign="inline"/>
                  <w:spacing w:line="276" w:lineRule="auto"/>
                  <w:suppressOverlap w:val="0"/>
                  <w:rPr>
                    <w:b w:val="0"/>
                    <w:szCs w:val="23"/>
                  </w:rPr>
                </w:pPr>
              </w:p>
            </w:tc>
            <w:tc>
              <w:tcPr>
                <w:tcW w:w="8727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14:paraId="58E48C44" w14:textId="2FAB24C1" w:rsidR="00A9370D" w:rsidRPr="00B10C0E" w:rsidRDefault="00C37222" w:rsidP="00CE5CCD">
                <w:pPr>
                  <w:spacing w:line="276" w:lineRule="auto"/>
                  <w:rPr>
                    <w:sz w:val="48"/>
                    <w:szCs w:val="48"/>
                  </w:rPr>
                </w:pPr>
                <w:sdt>
                  <w:sdtPr>
                    <w:rPr>
                      <w:rFonts w:ascii="Arial Black" w:hAnsi="Arial Black"/>
                      <w:b/>
                      <w:sz w:val="36"/>
                      <w:szCs w:val="36"/>
                    </w:rPr>
                    <w:id w:val="809184597"/>
                    <w:placeholder>
                      <w:docPart w:val="43E834CE6E1B4DF4B2833B51B576137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59671C" w:rsidRPr="00CE5CCD">
                      <w:rPr>
                        <w:rFonts w:ascii="Arial Black" w:hAnsi="Arial Black"/>
                        <w:b/>
                        <w:sz w:val="36"/>
                        <w:szCs w:val="36"/>
                      </w:rPr>
                      <w:t xml:space="preserve">Colten </w:t>
                    </w:r>
                    <w:r w:rsidR="002B6AFC">
                      <w:rPr>
                        <w:rFonts w:ascii="Arial Black" w:hAnsi="Arial Black"/>
                        <w:b/>
                        <w:sz w:val="36"/>
                        <w:szCs w:val="36"/>
                      </w:rPr>
                      <w:t xml:space="preserve">(Cole) </w:t>
                    </w:r>
                    <w:r w:rsidR="0059671C" w:rsidRPr="00CE5CCD">
                      <w:rPr>
                        <w:rFonts w:ascii="Arial Black" w:hAnsi="Arial Black"/>
                        <w:b/>
                        <w:sz w:val="36"/>
                        <w:szCs w:val="36"/>
                      </w:rPr>
                      <w:t>Everitt</w:t>
                    </w:r>
                  </w:sdtContent>
                </w:sdt>
              </w:p>
            </w:tc>
          </w:tr>
          <w:tr w:rsidR="007C35B5" w:rsidRPr="00A710CD" w14:paraId="04AA0144" w14:textId="77777777" w:rsidTr="00495B55">
            <w:trPr>
              <w:trHeight w:val="1616"/>
            </w:trPr>
            <w:tc>
              <w:tcPr>
                <w:tcW w:w="207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586598B1" w14:textId="77777777" w:rsidR="007C35B5" w:rsidRPr="00A710CD" w:rsidRDefault="007C35B5" w:rsidP="00FC4BD7">
                <w:pPr>
                  <w:spacing w:line="276" w:lineRule="auto"/>
                  <w:jc w:val="center"/>
                  <w:rPr>
                    <w:sz w:val="19"/>
                    <w:szCs w:val="19"/>
                  </w:rPr>
                </w:pPr>
              </w:p>
            </w:tc>
            <w:tc>
              <w:tcPr>
                <w:tcW w:w="872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14:paraId="4C9FB4D6" w14:textId="44897D72" w:rsidR="00C1334D" w:rsidRPr="005B7EF6" w:rsidRDefault="002B6AFC" w:rsidP="00C1334D">
                <w:pPr>
                  <w:pStyle w:val="SenderAddress"/>
                  <w:spacing w:after="0"/>
                  <w:rPr>
                    <w:sz w:val="19"/>
                    <w:szCs w:val="19"/>
                  </w:rPr>
                </w:pPr>
                <w:r>
                  <w:rPr>
                    <w:color w:val="000000" w:themeColor="text1"/>
                    <w:sz w:val="19"/>
                    <w:szCs w:val="19"/>
                  </w:rPr>
                  <w:t>2840 Meadow Wood Drive East</w:t>
                </w:r>
                <w:r w:rsidR="007C35B5" w:rsidRPr="005B7EF6">
                  <w:rPr>
                    <w:color w:val="000000" w:themeColor="text1"/>
                    <w:sz w:val="19"/>
                    <w:szCs w:val="19"/>
                  </w:rPr>
                  <w:t>, Chesapeake, Va. 23321</w:t>
                </w:r>
                <w:r w:rsidR="007C35B5" w:rsidRPr="005B7EF6">
                  <w:rPr>
                    <w:color w:val="000000" w:themeColor="text1"/>
                    <w:sz w:val="19"/>
                    <w:szCs w:val="19"/>
                  </w:rPr>
                  <w:br/>
                  <w:t>757-943-0131</w:t>
                </w:r>
                <w:r w:rsidR="007C35B5" w:rsidRPr="005B7EF6">
                  <w:rPr>
                    <w:color w:val="000000" w:themeColor="text1"/>
                    <w:sz w:val="19"/>
                    <w:szCs w:val="19"/>
                  </w:rPr>
                  <w:br/>
                </w:r>
                <w:hyperlink r:id="rId10" w:history="1">
                  <w:r w:rsidR="00C1334D" w:rsidRPr="005B7EF6">
                    <w:rPr>
                      <w:rStyle w:val="Hyperlink"/>
                      <w:color w:val="00B0F0"/>
                      <w:sz w:val="19"/>
                      <w:szCs w:val="19"/>
                    </w:rPr>
                    <w:t>cever015@odu.edu</w:t>
                  </w:r>
                </w:hyperlink>
                <w:r>
                  <w:rPr>
                    <w:rStyle w:val="Hyperlink"/>
                    <w:color w:val="00B0F0"/>
                    <w:sz w:val="19"/>
                    <w:szCs w:val="19"/>
                  </w:rPr>
                  <w:t xml:space="preserve"> | </w:t>
                </w:r>
                <w:hyperlink r:id="rId11" w:history="1">
                  <w:r w:rsidRPr="00F33FC9">
                    <w:rPr>
                      <w:rStyle w:val="Hyperlink"/>
                      <w:sz w:val="19"/>
                      <w:szCs w:val="19"/>
                    </w:rPr>
                    <w:t>thecolecodes@gmail.com</w:t>
                  </w:r>
                </w:hyperlink>
              </w:p>
              <w:p w14:paraId="5828D129" w14:textId="39CB3664" w:rsidR="004A266B" w:rsidRDefault="004A266B" w:rsidP="004A266B">
                <w:pPr>
                  <w:pStyle w:val="SenderAddress"/>
                  <w:spacing w:after="0"/>
                  <w:rPr>
                    <w:color w:val="000000" w:themeColor="text1"/>
                    <w:sz w:val="19"/>
                    <w:szCs w:val="19"/>
                  </w:rPr>
                </w:pPr>
                <w:r w:rsidRPr="005B7EF6">
                  <w:rPr>
                    <w:color w:val="000000" w:themeColor="text1"/>
                    <w:sz w:val="19"/>
                    <w:szCs w:val="19"/>
                  </w:rPr>
                  <w:t>Visit my website</w:t>
                </w:r>
                <w:r>
                  <w:rPr>
                    <w:color w:val="000000" w:themeColor="text1"/>
                    <w:sz w:val="19"/>
                    <w:szCs w:val="19"/>
                  </w:rPr>
                  <w:t>s</w:t>
                </w:r>
                <w:r w:rsidRPr="005B7EF6">
                  <w:rPr>
                    <w:color w:val="000000" w:themeColor="text1"/>
                    <w:sz w:val="19"/>
                    <w:szCs w:val="19"/>
                  </w:rPr>
                  <w:t>:</w:t>
                </w:r>
              </w:p>
              <w:p w14:paraId="19121D21" w14:textId="51D825BE" w:rsidR="002B6AFC" w:rsidRDefault="002B6AFC" w:rsidP="004A266B">
                <w:pPr>
                  <w:pStyle w:val="SenderAddress"/>
                  <w:spacing w:after="0"/>
                  <w:rPr>
                    <w:color w:val="000000" w:themeColor="text1"/>
                    <w:sz w:val="19"/>
                    <w:szCs w:val="19"/>
                  </w:rPr>
                </w:pPr>
                <w:hyperlink r:id="rId12" w:history="1">
                  <w:r w:rsidRPr="002B6AFC">
                    <w:rPr>
                      <w:rStyle w:val="Hyperlink"/>
                      <w:sz w:val="19"/>
                      <w:szCs w:val="19"/>
                    </w:rPr>
                    <w:t>https://www.cs.odu.edu/~ceveritt/</w:t>
                  </w:r>
                </w:hyperlink>
              </w:p>
              <w:p w14:paraId="62802BC9" w14:textId="47EE87C4" w:rsidR="004A266B" w:rsidRDefault="002B6AFC" w:rsidP="004A266B">
                <w:pPr>
                  <w:pStyle w:val="SenderAddress"/>
                  <w:spacing w:after="0"/>
                  <w:rPr>
                    <w:rStyle w:val="Hyperlink"/>
                    <w:color w:val="00B0F0"/>
                    <w:sz w:val="19"/>
                    <w:szCs w:val="19"/>
                  </w:rPr>
                </w:pPr>
                <w:hyperlink r:id="rId13" w:history="1">
                  <w:r w:rsidRPr="002B6AFC">
                    <w:rPr>
                      <w:rStyle w:val="Hyperlink"/>
                      <w:sz w:val="19"/>
                      <w:szCs w:val="19"/>
                    </w:rPr>
                    <w:t>https://www.cs.odu.edu/~cpi/old/410/silverf17/</w:t>
                  </w:r>
                </w:hyperlink>
              </w:p>
              <w:p w14:paraId="02DA66FD" w14:textId="0CF3BEB1" w:rsidR="004A266B" w:rsidRDefault="002B6AFC" w:rsidP="004A266B">
                <w:pPr>
                  <w:pStyle w:val="SenderAddress"/>
                  <w:spacing w:after="0"/>
                  <w:rPr>
                    <w:rStyle w:val="Hyperlink"/>
                    <w:color w:val="00B0F0"/>
                    <w:sz w:val="19"/>
                    <w:szCs w:val="19"/>
                  </w:rPr>
                </w:pPr>
                <w:hyperlink r:id="rId14" w:history="1">
                  <w:r w:rsidRPr="002B6AFC">
                    <w:rPr>
                      <w:rStyle w:val="Hyperlink"/>
                      <w:sz w:val="19"/>
                      <w:szCs w:val="19"/>
                    </w:rPr>
                    <w:t>https://www.cs.odu.edu/~cpi/old/411/silvers18/</w:t>
                  </w:r>
                </w:hyperlink>
              </w:p>
              <w:p w14:paraId="25E95D38" w14:textId="542895C0" w:rsidR="00563C0E" w:rsidRPr="002B6AFC" w:rsidRDefault="00C37222" w:rsidP="004A266B">
                <w:pPr>
                  <w:pStyle w:val="SenderAddress"/>
                  <w:spacing w:after="0"/>
                  <w:rPr>
                    <w:color w:val="F7B615" w:themeColor="hyperlink"/>
                    <w:sz w:val="19"/>
                    <w:szCs w:val="19"/>
                    <w:u w:val="single"/>
                  </w:rPr>
                </w:pPr>
                <w:hyperlink r:id="rId15" w:history="1">
                  <w:r w:rsidR="00495B55" w:rsidRPr="00495B55">
                    <w:rPr>
                      <w:rStyle w:val="Hyperlink"/>
                      <w:sz w:val="19"/>
                      <w:szCs w:val="19"/>
                    </w:rPr>
                    <w:t>http://www.tidewaterprobuild.com/</w:t>
                  </w:r>
                </w:hyperlink>
              </w:p>
            </w:tc>
          </w:tr>
        </w:tbl>
        <w:tbl>
          <w:tblPr>
            <w:tblStyle w:val="TableGrid"/>
            <w:tblpPr w:leftFromText="180" w:rightFromText="180" w:vertAnchor="text" w:horzAnchor="margin" w:tblpY="95"/>
            <w:tblW w:w="5007" w:type="pct"/>
            <w:tblLook w:val="04A0" w:firstRow="1" w:lastRow="0" w:firstColumn="1" w:lastColumn="0" w:noHBand="0" w:noVBand="1"/>
          </w:tblPr>
          <w:tblGrid>
            <w:gridCol w:w="2022"/>
            <w:gridCol w:w="8793"/>
          </w:tblGrid>
          <w:tr w:rsidR="00AD31F3" w:rsidRPr="00335CF5" w14:paraId="230BA13A" w14:textId="77777777" w:rsidTr="007C35B5">
            <w:trPr>
              <w:trHeight w:val="10959"/>
            </w:trPr>
            <w:tc>
              <w:tcPr>
                <w:tcW w:w="202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08FF51F7" w14:textId="77777777" w:rsidR="005C10D4" w:rsidRPr="00335CF5" w:rsidRDefault="005C10D4" w:rsidP="008D73AB">
                <w:pPr>
                  <w:spacing w:after="0" w:line="240" w:lineRule="auto"/>
                  <w:rPr>
                    <w:color w:val="FFFFFF" w:themeColor="background1"/>
                    <w:sz w:val="19"/>
                    <w:szCs w:val="19"/>
                  </w:rPr>
                </w:pPr>
              </w:p>
            </w:tc>
            <w:tc>
              <w:tcPr>
                <w:tcW w:w="879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15" w:type="dxa"/>
                  <w:left w:w="115" w:type="dxa"/>
                  <w:bottom w:w="115" w:type="dxa"/>
                  <w:right w:w="115" w:type="dxa"/>
                </w:tcMar>
              </w:tcPr>
              <w:p w14:paraId="45F8366A" w14:textId="77777777" w:rsidR="0083510F" w:rsidRPr="00335CF5" w:rsidRDefault="005C10D4" w:rsidP="008D73AB">
                <w:pPr>
                  <w:pStyle w:val="Section"/>
                  <w:spacing w:before="0" w:after="0"/>
                  <w:rPr>
                    <w:color w:val="B85A22" w:themeColor="accent2" w:themeShade="BF"/>
                    <w:sz w:val="19"/>
                    <w:szCs w:val="19"/>
                  </w:rPr>
                </w:pPr>
                <w:r w:rsidRPr="00335CF5">
                  <w:rPr>
                    <w:color w:val="B85A22" w:themeColor="accent2" w:themeShade="BF"/>
                    <w:sz w:val="19"/>
                    <w:szCs w:val="19"/>
                  </w:rPr>
                  <w:t>skills</w:t>
                </w:r>
              </w:p>
              <w:p w14:paraId="5E4C577F" w14:textId="77777777" w:rsidR="0083510F" w:rsidRPr="00335CF5" w:rsidRDefault="0083510F" w:rsidP="008D73AB">
                <w:pPr>
                  <w:pStyle w:val="ListBullet"/>
                  <w:numPr>
                    <w:ilvl w:val="0"/>
                    <w:numId w:val="0"/>
                  </w:numPr>
                  <w:spacing w:after="0" w:line="240" w:lineRule="auto"/>
                  <w:rPr>
                    <w:b/>
                    <w:color w:val="20190B" w:themeColor="background2" w:themeShade="1A"/>
                    <w:spacing w:val="30"/>
                    <w:sz w:val="19"/>
                    <w:szCs w:val="19"/>
                  </w:rPr>
                </w:pPr>
                <w:r w:rsidRPr="00335CF5">
                  <w:rPr>
                    <w:b/>
                    <w:color w:val="20190B" w:themeColor="background2" w:themeShade="1A"/>
                    <w:spacing w:val="30"/>
                    <w:sz w:val="19"/>
                    <w:szCs w:val="19"/>
                  </w:rPr>
                  <w:t>Technical and Business</w:t>
                </w:r>
              </w:p>
              <w:p w14:paraId="31C59EEB" w14:textId="77777777" w:rsidR="00723C19" w:rsidRPr="00335CF5" w:rsidRDefault="00D352A3" w:rsidP="00FA5E47">
                <w:pPr>
                  <w:pStyle w:val="ListBullet"/>
                  <w:numPr>
                    <w:ilvl w:val="0"/>
                    <w:numId w:val="43"/>
                  </w:numPr>
                  <w:spacing w:after="0" w:line="240" w:lineRule="auto"/>
                  <w:rPr>
                    <w:sz w:val="19"/>
                    <w:szCs w:val="19"/>
                  </w:rPr>
                </w:pPr>
                <w:r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Languages</w:t>
                </w:r>
                <w:r w:rsidR="00723C19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: </w:t>
                </w:r>
                <w:r w:rsidR="005C10D4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 J</w:t>
                </w:r>
                <w:r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avaScript (ES6</w:t>
                </w:r>
                <w:bookmarkStart w:id="0" w:name="_GoBack"/>
                <w:bookmarkEnd w:id="0"/>
                <w:r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),</w:t>
                </w:r>
                <w:r w:rsidR="00723C19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 </w:t>
                </w:r>
                <w:r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HTML5, CSS3, Java, Python, </w:t>
                </w:r>
                <w:r w:rsidR="00723C19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C++</w:t>
                </w:r>
                <w:r w:rsidR="008E6729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, HTML, Objective C, Swift</w:t>
                </w:r>
                <w:r w:rsidR="00DB09FF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, Prolog, POV-Ray, SML, </w:t>
                </w:r>
                <w:r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MIPS</w:t>
                </w:r>
                <w:r w:rsidR="00DB09FF">
                  <w:rPr>
                    <w:rFonts w:eastAsia="Times New Roman"/>
                    <w:sz w:val="19"/>
                    <w:szCs w:val="19"/>
                    <w:lang w:eastAsia="en-US"/>
                  </w:rPr>
                  <w:t>, PHP, MySQL, and C#</w:t>
                </w:r>
              </w:p>
              <w:p w14:paraId="056E79E9" w14:textId="77777777" w:rsidR="00723C19" w:rsidRPr="00335CF5" w:rsidRDefault="00723C19" w:rsidP="00FA5E47">
                <w:pPr>
                  <w:pStyle w:val="ListBullet"/>
                  <w:numPr>
                    <w:ilvl w:val="0"/>
                    <w:numId w:val="43"/>
                  </w:numPr>
                  <w:spacing w:after="0" w:line="240" w:lineRule="auto"/>
                  <w:rPr>
                    <w:sz w:val="19"/>
                    <w:szCs w:val="19"/>
                  </w:rPr>
                </w:pPr>
                <w:r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Operating Systems: Linux, Unix, iOS, Android</w:t>
                </w:r>
                <w:r w:rsidR="008E6729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,</w:t>
                </w:r>
                <w:r w:rsidR="003C69CB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 </w:t>
                </w:r>
                <w:r w:rsidR="00DB09FF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and </w:t>
                </w:r>
                <w:r w:rsidR="003C69CB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Windows</w:t>
                </w:r>
              </w:p>
              <w:p w14:paraId="7A479FA1" w14:textId="250D797F" w:rsidR="00154C66" w:rsidRPr="00335CF5" w:rsidRDefault="00154C66" w:rsidP="00FA5E47">
                <w:pPr>
                  <w:pStyle w:val="ListBullet"/>
                  <w:numPr>
                    <w:ilvl w:val="0"/>
                    <w:numId w:val="43"/>
                  </w:numPr>
                  <w:spacing w:after="0" w:line="240" w:lineRule="auto"/>
                  <w:rPr>
                    <w:sz w:val="19"/>
                    <w:szCs w:val="19"/>
                  </w:rPr>
                </w:pPr>
                <w:r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Libraries &amp; Frame</w:t>
                </w:r>
                <w:r w:rsidR="00DB09FF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works:  jQuery, Foundation, </w:t>
                </w:r>
                <w:r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React</w:t>
                </w:r>
                <w:r w:rsidR="00DB09FF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, </w:t>
                </w:r>
                <w:r w:rsidR="00772B43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Django, </w:t>
                </w:r>
                <w:r w:rsidR="00DB09FF">
                  <w:rPr>
                    <w:rFonts w:eastAsia="Times New Roman"/>
                    <w:sz w:val="19"/>
                    <w:szCs w:val="19"/>
                    <w:lang w:eastAsia="en-US"/>
                  </w:rPr>
                  <w:t>and Unity SDK</w:t>
                </w:r>
              </w:p>
              <w:p w14:paraId="28C3E856" w14:textId="77777777" w:rsidR="00723C19" w:rsidRPr="00335CF5" w:rsidRDefault="00723C19" w:rsidP="00FA5E47">
                <w:pPr>
                  <w:pStyle w:val="ListBullet"/>
                  <w:numPr>
                    <w:ilvl w:val="0"/>
                    <w:numId w:val="43"/>
                  </w:numPr>
                  <w:spacing w:after="0" w:line="240" w:lineRule="auto"/>
                  <w:rPr>
                    <w:sz w:val="19"/>
                    <w:szCs w:val="19"/>
                  </w:rPr>
                </w:pPr>
                <w:r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Tools:</w:t>
                </w:r>
                <w:r w:rsidR="00455DFD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 </w:t>
                </w:r>
                <w:proofErr w:type="spellStart"/>
                <w:r w:rsidR="00455DFD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Git</w:t>
                </w:r>
                <w:proofErr w:type="spellEnd"/>
                <w:r w:rsidR="00455DFD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 &amp; GitHub, Command Line,</w:t>
                </w:r>
                <w:r w:rsidR="00D352A3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 </w:t>
                </w:r>
                <w:r w:rsidR="00455DFD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Adobe Photoshop, InDesign, </w:t>
                </w:r>
                <w:r w:rsidR="003C69CB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Eclipse, </w:t>
                </w:r>
                <w:proofErr w:type="gramStart"/>
                <w:r w:rsidR="006D3547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Code</w:t>
                </w:r>
                <w:r w:rsidR="00440DFF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::</w:t>
                </w:r>
                <w:proofErr w:type="gramEnd"/>
                <w:r w:rsidR="00440DFF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B</w:t>
                </w:r>
                <w:r w:rsidR="006D3547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locks</w:t>
                </w:r>
                <w:r w:rsidR="008E6729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, </w:t>
                </w:r>
                <w:proofErr w:type="spellStart"/>
                <w:r w:rsidR="008E6729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Xcode</w:t>
                </w:r>
                <w:proofErr w:type="spellEnd"/>
                <w:r w:rsidR="008E6729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, FileZilla, MySQL</w:t>
                </w:r>
                <w:r w:rsidR="00154C66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,</w:t>
                </w:r>
                <w:r w:rsidR="00DB09FF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 Atom, Sublime Text, WIX, </w:t>
                </w:r>
                <w:r w:rsidR="00154C66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WordPress</w:t>
                </w:r>
                <w:r w:rsidR="00DB09FF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, and Notepad++ </w:t>
                </w:r>
                <w:r w:rsidR="00463DD7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   </w:t>
                </w:r>
              </w:p>
              <w:p w14:paraId="7EB50707" w14:textId="77777777" w:rsidR="003C69CB" w:rsidRPr="00335CF5" w:rsidRDefault="003C69CB" w:rsidP="00FA5E47">
                <w:pPr>
                  <w:pStyle w:val="ListBullet"/>
                  <w:numPr>
                    <w:ilvl w:val="0"/>
                    <w:numId w:val="43"/>
                  </w:numPr>
                  <w:spacing w:after="0" w:line="240" w:lineRule="auto"/>
                  <w:rPr>
                    <w:sz w:val="19"/>
                    <w:szCs w:val="19"/>
                  </w:rPr>
                </w:pPr>
                <w:r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Ad</w:t>
                </w:r>
                <w:r w:rsidR="008E6729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ditional:  </w:t>
                </w:r>
                <w:r w:rsidR="00D726F9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Linux server management, </w:t>
                </w:r>
                <w:r w:rsidR="008E6729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networking, hardware, basic website and iPhone development</w:t>
                </w:r>
                <w:r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 </w:t>
                </w:r>
              </w:p>
              <w:p w14:paraId="01DB84F1" w14:textId="77777777" w:rsidR="005C10D4" w:rsidRPr="00335CF5" w:rsidRDefault="00723C19" w:rsidP="00FA5E47">
                <w:pPr>
                  <w:pStyle w:val="ListBullet"/>
                  <w:numPr>
                    <w:ilvl w:val="0"/>
                    <w:numId w:val="43"/>
                  </w:numPr>
                  <w:spacing w:after="0" w:line="240" w:lineRule="auto"/>
                  <w:rPr>
                    <w:sz w:val="19"/>
                    <w:szCs w:val="19"/>
                  </w:rPr>
                </w:pPr>
                <w:r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BizOps: advertising, contracts and contract management, research, proposal writing, </w:t>
                </w:r>
                <w:r w:rsidR="003C69CB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ability to delight customers</w:t>
                </w:r>
              </w:p>
              <w:p w14:paraId="5D87CC85" w14:textId="77777777" w:rsidR="005C10D4" w:rsidRPr="00335CF5" w:rsidRDefault="003C69CB" w:rsidP="00FA5E47">
                <w:pPr>
                  <w:pStyle w:val="ListBullet"/>
                  <w:numPr>
                    <w:ilvl w:val="0"/>
                    <w:numId w:val="43"/>
                  </w:numPr>
                  <w:spacing w:after="0" w:line="240" w:lineRule="auto"/>
                  <w:rPr>
                    <w:sz w:val="19"/>
                    <w:szCs w:val="19"/>
                  </w:rPr>
                </w:pPr>
                <w:r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Adaptive: strong work ethic</w:t>
                </w:r>
                <w:r w:rsidR="00723C19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 xml:space="preserve">, </w:t>
                </w:r>
                <w:r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change</w:t>
                </w:r>
                <w:r w:rsidR="005C2A3E"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-</w:t>
                </w:r>
                <w:r w:rsidRPr="00335CF5">
                  <w:rPr>
                    <w:rFonts w:eastAsia="Times New Roman"/>
                    <w:sz w:val="19"/>
                    <w:szCs w:val="19"/>
                    <w:lang w:eastAsia="en-US"/>
                  </w:rPr>
                  <w:t>oriented, high integrity, practiced problem solver</w:t>
                </w:r>
              </w:p>
              <w:p w14:paraId="3DBDE249" w14:textId="77777777" w:rsidR="005C10D4" w:rsidRPr="00335CF5" w:rsidRDefault="00B10C0E" w:rsidP="008D73AB">
                <w:pPr>
                  <w:pStyle w:val="Section"/>
                  <w:spacing w:before="120" w:after="0"/>
                  <w:rPr>
                    <w:color w:val="B85A22" w:themeColor="accent2" w:themeShade="BF"/>
                    <w:sz w:val="19"/>
                    <w:szCs w:val="19"/>
                  </w:rPr>
                </w:pPr>
                <w:r w:rsidRPr="00335CF5">
                  <w:rPr>
                    <w:color w:val="B85A22" w:themeColor="accent2" w:themeShade="BF"/>
                    <w:sz w:val="19"/>
                    <w:szCs w:val="19"/>
                  </w:rPr>
                  <w:t>E</w:t>
                </w:r>
                <w:r w:rsidR="005C10D4" w:rsidRPr="00335CF5">
                  <w:rPr>
                    <w:color w:val="B85A22" w:themeColor="accent2" w:themeShade="BF"/>
                    <w:sz w:val="19"/>
                    <w:szCs w:val="19"/>
                  </w:rPr>
                  <w:t>ducation</w:t>
                </w:r>
              </w:p>
              <w:p w14:paraId="389EDE71" w14:textId="45460631" w:rsidR="005C10D4" w:rsidRPr="00335CF5" w:rsidRDefault="005C10D4" w:rsidP="008D73AB">
                <w:pPr>
                  <w:pStyle w:val="Subsection"/>
                  <w:spacing w:after="0" w:line="240" w:lineRule="auto"/>
                  <w:rPr>
                    <w:sz w:val="19"/>
                    <w:szCs w:val="19"/>
                  </w:rPr>
                </w:pPr>
                <w:r w:rsidRPr="00335CF5">
                  <w:rPr>
                    <w:color w:val="20190B" w:themeColor="background2" w:themeShade="1A"/>
                    <w:sz w:val="19"/>
                    <w:szCs w:val="19"/>
                  </w:rPr>
                  <w:t>Old Dominion University</w:t>
                </w:r>
                <w:r w:rsidR="0051459C" w:rsidRPr="00335CF5">
                  <w:rPr>
                    <w:color w:val="20190B" w:themeColor="background2" w:themeShade="1A"/>
                    <w:sz w:val="19"/>
                    <w:szCs w:val="19"/>
                  </w:rPr>
                  <w:t>:</w:t>
                </w:r>
                <w:r w:rsidRPr="00335CF5">
                  <w:rPr>
                    <w:color w:val="20190B" w:themeColor="background2" w:themeShade="1A"/>
                    <w:sz w:val="19"/>
                    <w:szCs w:val="19"/>
                  </w:rPr>
                  <w:t xml:space="preserve"> </w:t>
                </w:r>
                <w:r w:rsidR="00772B43">
                  <w:rPr>
                    <w:color w:val="20190B" w:themeColor="background2" w:themeShade="1A"/>
                    <w:sz w:val="19"/>
                    <w:szCs w:val="19"/>
                  </w:rPr>
                  <w:t>2014-2018</w:t>
                </w:r>
                <w:r w:rsidRPr="00335CF5">
                  <w:rPr>
                    <w:color w:val="20190B" w:themeColor="background2" w:themeShade="1A"/>
                    <w:sz w:val="19"/>
                    <w:szCs w:val="19"/>
                  </w:rPr>
                  <w:t xml:space="preserve"> </w:t>
                </w:r>
                <w:r w:rsidRPr="00335CF5">
                  <w:rPr>
                    <w:sz w:val="19"/>
                    <w:szCs w:val="19"/>
                  </w:rPr>
                  <w:t xml:space="preserve">                         </w:t>
                </w:r>
              </w:p>
              <w:p w14:paraId="41C85950" w14:textId="326B27C5" w:rsidR="005C10D4" w:rsidRPr="00335CF5" w:rsidRDefault="005C10D4" w:rsidP="00AD31F3">
                <w:pPr>
                  <w:pStyle w:val="ListParagraph"/>
                  <w:numPr>
                    <w:ilvl w:val="6"/>
                    <w:numId w:val="40"/>
                  </w:numPr>
                  <w:tabs>
                    <w:tab w:val="right" w:pos="8640"/>
                  </w:tabs>
                  <w:spacing w:after="0" w:line="240" w:lineRule="auto"/>
                  <w:ind w:left="720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Computer Science B</w:t>
                </w:r>
                <w:r w:rsidR="0059671C" w:rsidRPr="00335CF5">
                  <w:rPr>
                    <w:sz w:val="19"/>
                    <w:szCs w:val="19"/>
                  </w:rPr>
                  <w:t>achelor of Science</w:t>
                </w:r>
                <w:r w:rsidRPr="00335CF5">
                  <w:rPr>
                    <w:sz w:val="19"/>
                    <w:szCs w:val="19"/>
                  </w:rPr>
                  <w:t xml:space="preserve"> </w:t>
                </w:r>
                <w:r w:rsidR="00DC49E9" w:rsidRPr="00335CF5">
                  <w:rPr>
                    <w:sz w:val="19"/>
                    <w:szCs w:val="19"/>
                  </w:rPr>
                  <w:t xml:space="preserve">with Cybersecurity minor </w:t>
                </w:r>
                <w:r w:rsidR="00772B43">
                  <w:rPr>
                    <w:sz w:val="19"/>
                    <w:szCs w:val="19"/>
                  </w:rPr>
                  <w:t>completed on</w:t>
                </w:r>
                <w:r w:rsidRPr="00335CF5">
                  <w:rPr>
                    <w:sz w:val="19"/>
                    <w:szCs w:val="19"/>
                  </w:rPr>
                  <w:t xml:space="preserve"> May 2018</w:t>
                </w:r>
              </w:p>
              <w:p w14:paraId="3E1717BF" w14:textId="60BD6614" w:rsidR="00836981" w:rsidRPr="00335CF5" w:rsidRDefault="00772B43" w:rsidP="00AD31F3">
                <w:pPr>
                  <w:pStyle w:val="ListParagraph"/>
                  <w:numPr>
                    <w:ilvl w:val="6"/>
                    <w:numId w:val="40"/>
                  </w:numPr>
                  <w:tabs>
                    <w:tab w:val="right" w:pos="8640"/>
                  </w:tabs>
                  <w:spacing w:after="0" w:line="240" w:lineRule="auto"/>
                  <w:ind w:left="72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Computer Science major GPA 3.67</w:t>
                </w:r>
                <w:r w:rsidR="00DC49E9" w:rsidRPr="00335CF5">
                  <w:rPr>
                    <w:sz w:val="19"/>
                    <w:szCs w:val="19"/>
                  </w:rPr>
                  <w:t xml:space="preserve">; </w:t>
                </w:r>
                <w:r w:rsidR="00836981" w:rsidRPr="00335CF5">
                  <w:rPr>
                    <w:sz w:val="19"/>
                    <w:szCs w:val="19"/>
                  </w:rPr>
                  <w:t>Cumulative GPA 3.</w:t>
                </w:r>
                <w:r>
                  <w:rPr>
                    <w:sz w:val="19"/>
                    <w:szCs w:val="19"/>
                  </w:rPr>
                  <w:t>54</w:t>
                </w:r>
              </w:p>
              <w:p w14:paraId="16F6D162" w14:textId="77777777" w:rsidR="005C10D4" w:rsidRPr="00335CF5" w:rsidRDefault="005C10D4" w:rsidP="00AD31F3">
                <w:pPr>
                  <w:pStyle w:val="ListParagraph"/>
                  <w:numPr>
                    <w:ilvl w:val="6"/>
                    <w:numId w:val="40"/>
                  </w:numPr>
                  <w:tabs>
                    <w:tab w:val="right" w:pos="8640"/>
                  </w:tabs>
                  <w:spacing w:after="0" w:line="240" w:lineRule="auto"/>
                  <w:ind w:left="720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Honors College member</w:t>
                </w:r>
              </w:p>
              <w:p w14:paraId="15CB4BA9" w14:textId="77777777" w:rsidR="00AE15B7" w:rsidRPr="00335CF5" w:rsidRDefault="00BA37CA" w:rsidP="00AD31F3">
                <w:pPr>
                  <w:pStyle w:val="ListParagraph"/>
                  <w:numPr>
                    <w:ilvl w:val="6"/>
                    <w:numId w:val="40"/>
                  </w:numPr>
                  <w:tabs>
                    <w:tab w:val="right" w:pos="8640"/>
                  </w:tabs>
                  <w:spacing w:after="0" w:line="240" w:lineRule="auto"/>
                  <w:ind w:left="720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 xml:space="preserve">Relevant </w:t>
                </w:r>
                <w:r w:rsidR="005C10D4" w:rsidRPr="00335CF5">
                  <w:rPr>
                    <w:sz w:val="19"/>
                    <w:szCs w:val="19"/>
                  </w:rPr>
                  <w:t xml:space="preserve">Courses include: </w:t>
                </w:r>
                <w:r w:rsidR="00EA14D8" w:rsidRPr="00335CF5">
                  <w:rPr>
                    <w:sz w:val="19"/>
                    <w:szCs w:val="19"/>
                  </w:rPr>
                  <w:t xml:space="preserve">Management of Information Security, Theoretical Computer Science, </w:t>
                </w:r>
                <w:r w:rsidR="00DC0C4E" w:rsidRPr="00335CF5">
                  <w:rPr>
                    <w:sz w:val="19"/>
                    <w:szCs w:val="19"/>
                  </w:rPr>
                  <w:t xml:space="preserve">Principles of Programming Languages, </w:t>
                </w:r>
                <w:r w:rsidR="005C10D4" w:rsidRPr="00335CF5">
                  <w:rPr>
                    <w:sz w:val="19"/>
                    <w:szCs w:val="19"/>
                  </w:rPr>
                  <w:t>Advanced Data Structures</w:t>
                </w:r>
                <w:r w:rsidR="00970D58" w:rsidRPr="00335CF5">
                  <w:rPr>
                    <w:sz w:val="19"/>
                    <w:szCs w:val="19"/>
                  </w:rPr>
                  <w:t xml:space="preserve"> &amp;</w:t>
                </w:r>
                <w:r w:rsidR="005C10D4" w:rsidRPr="00335CF5">
                  <w:rPr>
                    <w:sz w:val="19"/>
                    <w:szCs w:val="19"/>
                  </w:rPr>
                  <w:t xml:space="preserve"> Algorithms, </w:t>
                </w:r>
                <w:r w:rsidRPr="00335CF5">
                  <w:rPr>
                    <w:sz w:val="19"/>
                    <w:szCs w:val="19"/>
                  </w:rPr>
                  <w:t xml:space="preserve">Object-Oriented Programming &amp; Design, </w:t>
                </w:r>
                <w:r w:rsidR="005C10D4" w:rsidRPr="00335CF5">
                  <w:rPr>
                    <w:sz w:val="19"/>
                    <w:szCs w:val="19"/>
                  </w:rPr>
                  <w:t xml:space="preserve">Unix for Programmers, </w:t>
                </w:r>
                <w:r w:rsidR="00A10348" w:rsidRPr="00335CF5">
                  <w:rPr>
                    <w:sz w:val="19"/>
                    <w:szCs w:val="19"/>
                  </w:rPr>
                  <w:t xml:space="preserve">Problem Solving </w:t>
                </w:r>
                <w:r w:rsidR="00970D58" w:rsidRPr="00335CF5">
                  <w:rPr>
                    <w:sz w:val="19"/>
                    <w:szCs w:val="19"/>
                  </w:rPr>
                  <w:t>&amp;</w:t>
                </w:r>
                <w:r w:rsidR="00A10348" w:rsidRPr="00335CF5">
                  <w:rPr>
                    <w:sz w:val="19"/>
                    <w:szCs w:val="19"/>
                  </w:rPr>
                  <w:t xml:space="preserve"> </w:t>
                </w:r>
                <w:r w:rsidR="005C10D4" w:rsidRPr="00335CF5">
                  <w:rPr>
                    <w:sz w:val="19"/>
                    <w:szCs w:val="19"/>
                  </w:rPr>
                  <w:t>Programming</w:t>
                </w:r>
                <w:r w:rsidR="00A10348" w:rsidRPr="00335CF5">
                  <w:rPr>
                    <w:sz w:val="19"/>
                    <w:szCs w:val="19"/>
                  </w:rPr>
                  <w:t xml:space="preserve"> II</w:t>
                </w:r>
                <w:r w:rsidR="005C10D4" w:rsidRPr="00335CF5">
                  <w:rPr>
                    <w:sz w:val="19"/>
                    <w:szCs w:val="19"/>
                  </w:rPr>
                  <w:t xml:space="preserve">, Programming in JAVA, </w:t>
                </w:r>
                <w:r w:rsidRPr="00335CF5">
                  <w:rPr>
                    <w:sz w:val="19"/>
                    <w:szCs w:val="19"/>
                  </w:rPr>
                  <w:t xml:space="preserve">Computers in Society, </w:t>
                </w:r>
                <w:r w:rsidR="005C10D4" w:rsidRPr="00335CF5">
                  <w:rPr>
                    <w:sz w:val="19"/>
                    <w:szCs w:val="19"/>
                  </w:rPr>
                  <w:t xml:space="preserve">Honors </w:t>
                </w:r>
                <w:r w:rsidR="00A10348" w:rsidRPr="00335CF5">
                  <w:rPr>
                    <w:sz w:val="19"/>
                    <w:szCs w:val="19"/>
                  </w:rPr>
                  <w:t xml:space="preserve">University </w:t>
                </w:r>
                <w:r w:rsidR="005C10D4" w:rsidRPr="00335CF5">
                  <w:rPr>
                    <w:sz w:val="19"/>
                    <w:szCs w:val="19"/>
                  </w:rPr>
                  <w:t xml:space="preserve">Physics, Calculus I </w:t>
                </w:r>
                <w:r w:rsidR="00970D58" w:rsidRPr="00335CF5">
                  <w:rPr>
                    <w:sz w:val="19"/>
                    <w:szCs w:val="19"/>
                  </w:rPr>
                  <w:t>&amp;</w:t>
                </w:r>
                <w:r w:rsidR="005C10D4" w:rsidRPr="00335CF5">
                  <w:rPr>
                    <w:sz w:val="19"/>
                    <w:szCs w:val="19"/>
                  </w:rPr>
                  <w:t xml:space="preserve"> II, Linear Algebra</w:t>
                </w:r>
                <w:r w:rsidR="00DA5690" w:rsidRPr="00335CF5">
                  <w:rPr>
                    <w:sz w:val="19"/>
                    <w:szCs w:val="19"/>
                  </w:rPr>
                  <w:t>,</w:t>
                </w:r>
                <w:r w:rsidR="00970D58" w:rsidRPr="00335CF5">
                  <w:rPr>
                    <w:sz w:val="19"/>
                    <w:szCs w:val="19"/>
                  </w:rPr>
                  <w:t xml:space="preserve"> </w:t>
                </w:r>
                <w:r w:rsidR="00AE15B7" w:rsidRPr="00335CF5">
                  <w:rPr>
                    <w:sz w:val="19"/>
                    <w:szCs w:val="19"/>
                  </w:rPr>
                  <w:t>Probability &amp; Statistics</w:t>
                </w:r>
                <w:r w:rsidR="00DC0C4E" w:rsidRPr="00335CF5">
                  <w:rPr>
                    <w:sz w:val="19"/>
                    <w:szCs w:val="19"/>
                  </w:rPr>
                  <w:t xml:space="preserve">, Information Literacy &amp; Research for Scientists, </w:t>
                </w:r>
                <w:r w:rsidR="00EA14D8" w:rsidRPr="00335CF5">
                  <w:rPr>
                    <w:sz w:val="19"/>
                    <w:szCs w:val="19"/>
                  </w:rPr>
                  <w:t xml:space="preserve">Professional Workforce Development </w:t>
                </w:r>
                <w:r w:rsidR="00DC0C4E" w:rsidRPr="00335CF5">
                  <w:rPr>
                    <w:sz w:val="19"/>
                    <w:szCs w:val="19"/>
                  </w:rPr>
                  <w:t>&amp; Computer Architecture</w:t>
                </w:r>
                <w:r w:rsidRPr="00335CF5">
                  <w:rPr>
                    <w:sz w:val="19"/>
                    <w:szCs w:val="19"/>
                  </w:rPr>
                  <w:t xml:space="preserve"> </w:t>
                </w:r>
              </w:p>
              <w:p w14:paraId="33224892" w14:textId="1B0E5E02" w:rsidR="00AE15B7" w:rsidRPr="00335CF5" w:rsidRDefault="00AE15B7" w:rsidP="00AD31F3">
                <w:pPr>
                  <w:pStyle w:val="ListParagraph"/>
                  <w:numPr>
                    <w:ilvl w:val="6"/>
                    <w:numId w:val="40"/>
                  </w:numPr>
                  <w:tabs>
                    <w:tab w:val="right" w:pos="8640"/>
                  </w:tabs>
                  <w:spacing w:after="0" w:line="240" w:lineRule="auto"/>
                  <w:ind w:left="720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Phi Etta Sigma Honor Society member</w:t>
                </w:r>
                <w:r w:rsidR="00BA37CA" w:rsidRPr="00335CF5">
                  <w:rPr>
                    <w:sz w:val="19"/>
                    <w:szCs w:val="19"/>
                  </w:rPr>
                  <w:t>:</w:t>
                </w:r>
                <w:r w:rsidRPr="00335CF5">
                  <w:rPr>
                    <w:sz w:val="19"/>
                    <w:szCs w:val="19"/>
                  </w:rPr>
                  <w:t xml:space="preserve"> April 2015</w:t>
                </w:r>
                <w:r w:rsidR="00BA37CA" w:rsidRPr="00335CF5">
                  <w:rPr>
                    <w:sz w:val="19"/>
                    <w:szCs w:val="19"/>
                  </w:rPr>
                  <w:t>-</w:t>
                </w:r>
                <w:r w:rsidR="00772B43">
                  <w:rPr>
                    <w:sz w:val="19"/>
                    <w:szCs w:val="19"/>
                  </w:rPr>
                  <w:t xml:space="preserve"> May 2018</w:t>
                </w:r>
              </w:p>
              <w:p w14:paraId="4546C907" w14:textId="77777777" w:rsidR="002A6E32" w:rsidRPr="00335CF5" w:rsidRDefault="00AE15B7" w:rsidP="00AD31F3">
                <w:pPr>
                  <w:pStyle w:val="ListParagraph"/>
                  <w:numPr>
                    <w:ilvl w:val="6"/>
                    <w:numId w:val="40"/>
                  </w:numPr>
                  <w:tabs>
                    <w:tab w:val="right" w:pos="8640"/>
                  </w:tabs>
                  <w:spacing w:after="0" w:line="240" w:lineRule="auto"/>
                  <w:ind w:left="720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Earned</w:t>
                </w:r>
                <w:r w:rsidR="00BA37CA" w:rsidRPr="00335CF5">
                  <w:rPr>
                    <w:sz w:val="19"/>
                    <w:szCs w:val="19"/>
                  </w:rPr>
                  <w:t xml:space="preserve"> </w:t>
                </w:r>
                <w:r w:rsidR="00723C19" w:rsidRPr="00335CF5">
                  <w:rPr>
                    <w:sz w:val="19"/>
                    <w:szCs w:val="19"/>
                  </w:rPr>
                  <w:t>4-year</w:t>
                </w:r>
                <w:r w:rsidRPr="00335CF5">
                  <w:rPr>
                    <w:sz w:val="19"/>
                    <w:szCs w:val="19"/>
                  </w:rPr>
                  <w:t xml:space="preserve"> Presidential Merit and Honors College Scholarships  </w:t>
                </w:r>
              </w:p>
              <w:p w14:paraId="479AF007" w14:textId="77777777" w:rsidR="0088122C" w:rsidRPr="00335CF5" w:rsidRDefault="00AE15B7" w:rsidP="0088122C">
                <w:pPr>
                  <w:pStyle w:val="Section"/>
                  <w:spacing w:before="120" w:after="0"/>
                  <w:rPr>
                    <w:color w:val="B85A22" w:themeColor="accent2" w:themeShade="BF"/>
                    <w:sz w:val="19"/>
                    <w:szCs w:val="19"/>
                  </w:rPr>
                </w:pPr>
                <w:r w:rsidRPr="00335CF5">
                  <w:rPr>
                    <w:color w:val="B85A22" w:themeColor="accent2" w:themeShade="BF"/>
                    <w:sz w:val="19"/>
                    <w:szCs w:val="19"/>
                  </w:rPr>
                  <w:t>experience</w:t>
                </w:r>
              </w:p>
              <w:p w14:paraId="1DF71842" w14:textId="0AE81B6D" w:rsidR="0088122C" w:rsidRPr="00335CF5" w:rsidRDefault="00772B43" w:rsidP="008D73AB">
                <w:pPr>
                  <w:pStyle w:val="Subsection"/>
                  <w:spacing w:after="0" w:line="240" w:lineRule="auto"/>
                  <w:rPr>
                    <w:color w:val="20190B" w:themeColor="background2" w:themeShade="1A"/>
                    <w:sz w:val="19"/>
                    <w:szCs w:val="19"/>
                  </w:rPr>
                </w:pPr>
                <w:r>
                  <w:rPr>
                    <w:color w:val="20190B" w:themeColor="background2" w:themeShade="1A"/>
                    <w:sz w:val="19"/>
                    <w:szCs w:val="19"/>
                  </w:rPr>
                  <w:t>Computer Scientist</w:t>
                </w:r>
                <w:r w:rsidR="0088122C" w:rsidRPr="00335CF5">
                  <w:rPr>
                    <w:color w:val="20190B" w:themeColor="background2" w:themeShade="1A"/>
                    <w:sz w:val="19"/>
                    <w:szCs w:val="19"/>
                  </w:rPr>
                  <w:t xml:space="preserve"> |Department o</w:t>
                </w:r>
                <w:r>
                  <w:rPr>
                    <w:color w:val="20190B" w:themeColor="background2" w:themeShade="1A"/>
                    <w:sz w:val="19"/>
                    <w:szCs w:val="19"/>
                  </w:rPr>
                  <w:t>f Navy/Naval Sea Systems Command</w:t>
                </w:r>
              </w:p>
              <w:p w14:paraId="2B6A5C0B" w14:textId="77777777" w:rsidR="00BD114D" w:rsidRPr="00335CF5" w:rsidRDefault="00BD114D" w:rsidP="008D73AB">
                <w:pPr>
                  <w:pStyle w:val="Subsection"/>
                  <w:spacing w:after="0" w:line="240" w:lineRule="auto"/>
                  <w:rPr>
                    <w:color w:val="20190B" w:themeColor="background2" w:themeShade="1A"/>
                    <w:sz w:val="19"/>
                    <w:szCs w:val="19"/>
                  </w:rPr>
                </w:pPr>
                <w:r w:rsidRPr="00335CF5">
                  <w:rPr>
                    <w:color w:val="20190B" w:themeColor="background2" w:themeShade="1A"/>
                    <w:sz w:val="19"/>
                    <w:szCs w:val="19"/>
                  </w:rPr>
                  <w:t>May 2017 - Present</w:t>
                </w:r>
              </w:p>
              <w:p w14:paraId="2A59D116" w14:textId="77777777" w:rsidR="0088122C" w:rsidRPr="00335CF5" w:rsidRDefault="009C4CF1" w:rsidP="0088122C">
                <w:pPr>
                  <w:numPr>
                    <w:ilvl w:val="6"/>
                    <w:numId w:val="29"/>
                  </w:numPr>
                  <w:tabs>
                    <w:tab w:val="right" w:pos="8640"/>
                  </w:tabs>
                  <w:spacing w:after="0" w:line="240" w:lineRule="auto"/>
                  <w:ind w:left="720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Test and develop Portable Maintenance Aid (PMA) &amp; Maintenance Tool Kit (MTK) operating system &amp; application software</w:t>
                </w:r>
              </w:p>
              <w:p w14:paraId="52B71095" w14:textId="77777777" w:rsidR="00984058" w:rsidRPr="00335CF5" w:rsidRDefault="00984058" w:rsidP="00984058">
                <w:pPr>
                  <w:numPr>
                    <w:ilvl w:val="6"/>
                    <w:numId w:val="29"/>
                  </w:numPr>
                  <w:tabs>
                    <w:tab w:val="right" w:pos="8640"/>
                  </w:tabs>
                  <w:spacing w:after="0" w:line="240" w:lineRule="auto"/>
                  <w:ind w:left="720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Troubleshoot techniques with hardware/software of Ship Defense system (SSDS) as well as the PMA</w:t>
                </w:r>
              </w:p>
              <w:p w14:paraId="54040AEE" w14:textId="77777777" w:rsidR="0045064B" w:rsidRPr="00335CF5" w:rsidRDefault="0045064B" w:rsidP="00984058">
                <w:pPr>
                  <w:numPr>
                    <w:ilvl w:val="6"/>
                    <w:numId w:val="29"/>
                  </w:numPr>
                  <w:tabs>
                    <w:tab w:val="right" w:pos="8640"/>
                  </w:tabs>
                  <w:spacing w:after="0" w:line="240" w:lineRule="auto"/>
                  <w:ind w:left="720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Manage Linux server with other software developers and administrators</w:t>
                </w:r>
              </w:p>
              <w:p w14:paraId="3A242E65" w14:textId="77777777" w:rsidR="00C159B7" w:rsidRPr="00335CF5" w:rsidRDefault="0082731F" w:rsidP="0088122C">
                <w:pPr>
                  <w:numPr>
                    <w:ilvl w:val="6"/>
                    <w:numId w:val="29"/>
                  </w:numPr>
                  <w:tabs>
                    <w:tab w:val="right" w:pos="8640"/>
                  </w:tabs>
                  <w:spacing w:after="0" w:line="240" w:lineRule="auto"/>
                  <w:ind w:left="720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Participate</w:t>
                </w:r>
                <w:r w:rsidR="00C159B7" w:rsidRPr="00335CF5">
                  <w:rPr>
                    <w:sz w:val="19"/>
                    <w:szCs w:val="19"/>
                  </w:rPr>
                  <w:t xml:space="preserve"> in software installations on aircraft carriers such as the CVN-78 USS Gerald Ford</w:t>
                </w:r>
              </w:p>
              <w:p w14:paraId="19149BAE" w14:textId="77777777" w:rsidR="0088122C" w:rsidRPr="00335CF5" w:rsidRDefault="00C159B7" w:rsidP="0088122C">
                <w:pPr>
                  <w:numPr>
                    <w:ilvl w:val="6"/>
                    <w:numId w:val="29"/>
                  </w:numPr>
                  <w:tabs>
                    <w:tab w:val="right" w:pos="8640"/>
                  </w:tabs>
                  <w:spacing w:after="0" w:line="240" w:lineRule="auto"/>
                  <w:ind w:left="720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 xml:space="preserve">Configure hardware/software through procedures of Tactical </w:t>
                </w:r>
                <w:r w:rsidR="00E55122" w:rsidRPr="00335CF5">
                  <w:rPr>
                    <w:sz w:val="19"/>
                    <w:szCs w:val="19"/>
                  </w:rPr>
                  <w:t>C</w:t>
                </w:r>
                <w:r w:rsidRPr="00335CF5">
                  <w:rPr>
                    <w:sz w:val="19"/>
                    <w:szCs w:val="19"/>
                  </w:rPr>
                  <w:t>omputer Group (TCG), Tactical Computer Console</w:t>
                </w:r>
                <w:r w:rsidR="00DC49E9" w:rsidRPr="00335CF5">
                  <w:rPr>
                    <w:sz w:val="19"/>
                    <w:szCs w:val="19"/>
                  </w:rPr>
                  <w:t xml:space="preserve"> (TCC)</w:t>
                </w:r>
                <w:r w:rsidRPr="00335CF5">
                  <w:rPr>
                    <w:sz w:val="19"/>
                    <w:szCs w:val="19"/>
                  </w:rPr>
                  <w:t>, Common Processing System</w:t>
                </w:r>
                <w:r w:rsidR="00DC49E9" w:rsidRPr="00335CF5">
                  <w:rPr>
                    <w:sz w:val="19"/>
                    <w:szCs w:val="19"/>
                  </w:rPr>
                  <w:t xml:space="preserve"> (CPS)</w:t>
                </w:r>
                <w:r w:rsidR="00EB7222" w:rsidRPr="00335CF5">
                  <w:rPr>
                    <w:sz w:val="19"/>
                    <w:szCs w:val="19"/>
                  </w:rPr>
                  <w:t>, &amp;</w:t>
                </w:r>
                <w:r w:rsidRPr="00335CF5">
                  <w:rPr>
                    <w:sz w:val="19"/>
                    <w:szCs w:val="19"/>
                  </w:rPr>
                  <w:t xml:space="preserve"> Command &amp; Control Group</w:t>
                </w:r>
                <w:r w:rsidR="00EB7222" w:rsidRPr="00335CF5">
                  <w:rPr>
                    <w:sz w:val="19"/>
                    <w:szCs w:val="19"/>
                  </w:rPr>
                  <w:t xml:space="preserve"> (CCG)</w:t>
                </w:r>
                <w:r w:rsidRPr="00335CF5">
                  <w:rPr>
                    <w:sz w:val="19"/>
                    <w:szCs w:val="19"/>
                  </w:rPr>
                  <w:t xml:space="preserve"> machines</w:t>
                </w:r>
                <w:r w:rsidR="00E55122" w:rsidRPr="00335CF5">
                  <w:rPr>
                    <w:sz w:val="19"/>
                    <w:szCs w:val="19"/>
                  </w:rPr>
                  <w:t xml:space="preserve"> on ships</w:t>
                </w:r>
                <w:r w:rsidR="00E431F1" w:rsidRPr="00335CF5">
                  <w:rPr>
                    <w:sz w:val="19"/>
                    <w:szCs w:val="19"/>
                  </w:rPr>
                  <w:t xml:space="preserve"> </w:t>
                </w:r>
              </w:p>
              <w:p w14:paraId="46A52486" w14:textId="77777777" w:rsidR="0088122C" w:rsidRPr="00335CF5" w:rsidRDefault="0088122C" w:rsidP="0088122C">
                <w:pPr>
                  <w:numPr>
                    <w:ilvl w:val="6"/>
                    <w:numId w:val="29"/>
                  </w:numPr>
                  <w:tabs>
                    <w:tab w:val="right" w:pos="8640"/>
                  </w:tabs>
                  <w:spacing w:after="0" w:line="240" w:lineRule="auto"/>
                  <w:ind w:left="720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Apply</w:t>
                </w:r>
                <w:r w:rsidR="00E431F1" w:rsidRPr="00335CF5">
                  <w:rPr>
                    <w:sz w:val="19"/>
                    <w:szCs w:val="19"/>
                  </w:rPr>
                  <w:t xml:space="preserve"> </w:t>
                </w:r>
                <w:r w:rsidR="004E1AC9" w:rsidRPr="00335CF5">
                  <w:rPr>
                    <w:sz w:val="19"/>
                    <w:szCs w:val="19"/>
                  </w:rPr>
                  <w:t>e</w:t>
                </w:r>
                <w:r w:rsidR="00E431F1" w:rsidRPr="00335CF5">
                  <w:rPr>
                    <w:sz w:val="19"/>
                    <w:szCs w:val="19"/>
                  </w:rPr>
                  <w:t>ngineering practices to assemble, install, and operate test instruments and equipment</w:t>
                </w:r>
              </w:p>
              <w:p w14:paraId="4876F901" w14:textId="77777777" w:rsidR="00984058" w:rsidRPr="00335CF5" w:rsidRDefault="00984058" w:rsidP="00984058">
                <w:pPr>
                  <w:tabs>
                    <w:tab w:val="right" w:pos="8640"/>
                  </w:tabs>
                  <w:spacing w:after="0" w:line="240" w:lineRule="auto"/>
                  <w:ind w:left="720"/>
                  <w:rPr>
                    <w:sz w:val="19"/>
                    <w:szCs w:val="19"/>
                  </w:rPr>
                </w:pPr>
              </w:p>
              <w:p w14:paraId="173B6A6A" w14:textId="77777777" w:rsidR="00E31748" w:rsidRPr="00335CF5" w:rsidRDefault="00E31748" w:rsidP="008D73AB">
                <w:pPr>
                  <w:pStyle w:val="Subsection"/>
                  <w:spacing w:after="0" w:line="240" w:lineRule="auto"/>
                  <w:rPr>
                    <w:color w:val="20190B" w:themeColor="background2" w:themeShade="1A"/>
                    <w:sz w:val="19"/>
                    <w:szCs w:val="19"/>
                  </w:rPr>
                </w:pPr>
                <w:r w:rsidRPr="00335CF5">
                  <w:rPr>
                    <w:color w:val="20190B" w:themeColor="background2" w:themeShade="1A"/>
                    <w:sz w:val="19"/>
                    <w:szCs w:val="19"/>
                  </w:rPr>
                  <w:t>Help Desk Technician/Jr. Program Developer</w:t>
                </w:r>
                <w:r w:rsidR="00970D58" w:rsidRPr="00335CF5">
                  <w:rPr>
                    <w:color w:val="20190B" w:themeColor="background2" w:themeShade="1A"/>
                    <w:sz w:val="19"/>
                    <w:szCs w:val="19"/>
                  </w:rPr>
                  <w:t xml:space="preserve"> |</w:t>
                </w:r>
                <w:r w:rsidRPr="00335CF5">
                  <w:rPr>
                    <w:color w:val="20190B" w:themeColor="background2" w:themeShade="1A"/>
                    <w:sz w:val="19"/>
                    <w:szCs w:val="19"/>
                  </w:rPr>
                  <w:t xml:space="preserve"> Dominion Enterprises</w:t>
                </w:r>
              </w:p>
              <w:p w14:paraId="5D6E302F" w14:textId="77777777" w:rsidR="005803DD" w:rsidRPr="00335CF5" w:rsidRDefault="005803DD" w:rsidP="008D73AB">
                <w:pPr>
                  <w:pStyle w:val="Subsection"/>
                  <w:spacing w:after="0" w:line="240" w:lineRule="auto"/>
                  <w:rPr>
                    <w:color w:val="20190B" w:themeColor="background2" w:themeShade="1A"/>
                    <w:sz w:val="19"/>
                    <w:szCs w:val="19"/>
                  </w:rPr>
                </w:pPr>
                <w:r w:rsidRPr="00335CF5">
                  <w:rPr>
                    <w:color w:val="20190B" w:themeColor="background2" w:themeShade="1A"/>
                    <w:sz w:val="19"/>
                    <w:szCs w:val="19"/>
                  </w:rPr>
                  <w:t>May 2016 - August 2016 (summer internship)</w:t>
                </w:r>
              </w:p>
              <w:p w14:paraId="673B6672" w14:textId="77777777" w:rsidR="0096319E" w:rsidRPr="00335CF5" w:rsidRDefault="0096319E" w:rsidP="00AD31F3">
                <w:pPr>
                  <w:numPr>
                    <w:ilvl w:val="6"/>
                    <w:numId w:val="29"/>
                  </w:numPr>
                  <w:tabs>
                    <w:tab w:val="right" w:pos="8640"/>
                  </w:tabs>
                  <w:spacing w:after="0" w:line="240" w:lineRule="auto"/>
                  <w:ind w:left="720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Responsible for ensuring an outstanding level of customer service by providing direct IT support to employees</w:t>
                </w:r>
              </w:p>
              <w:p w14:paraId="6CD6086A" w14:textId="77777777" w:rsidR="005803DD" w:rsidRPr="00335CF5" w:rsidRDefault="005803DD" w:rsidP="00AD31F3">
                <w:pPr>
                  <w:numPr>
                    <w:ilvl w:val="6"/>
                    <w:numId w:val="29"/>
                  </w:numPr>
                  <w:tabs>
                    <w:tab w:val="right" w:pos="8640"/>
                  </w:tabs>
                  <w:spacing w:after="0" w:line="240" w:lineRule="auto"/>
                  <w:ind w:left="720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Maintained computer systems including v</w:t>
                </w:r>
                <w:r w:rsidR="0096319E" w:rsidRPr="00335CF5">
                  <w:rPr>
                    <w:sz w:val="19"/>
                    <w:szCs w:val="19"/>
                  </w:rPr>
                  <w:t>irus/</w:t>
                </w:r>
                <w:r w:rsidRPr="00335CF5">
                  <w:rPr>
                    <w:sz w:val="19"/>
                    <w:szCs w:val="19"/>
                  </w:rPr>
                  <w:t>spyware removal/detection</w:t>
                </w:r>
              </w:p>
              <w:p w14:paraId="6A0DC503" w14:textId="77777777" w:rsidR="005803DD" w:rsidRPr="00335CF5" w:rsidRDefault="005803DD" w:rsidP="00AD31F3">
                <w:pPr>
                  <w:numPr>
                    <w:ilvl w:val="6"/>
                    <w:numId w:val="29"/>
                  </w:numPr>
                  <w:tabs>
                    <w:tab w:val="right" w:pos="8640"/>
                  </w:tabs>
                  <w:spacing w:after="0" w:line="240" w:lineRule="auto"/>
                  <w:ind w:left="720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Worked with other team developers to develop software programs</w:t>
                </w:r>
                <w:r w:rsidR="00984276" w:rsidRPr="00335CF5">
                  <w:rPr>
                    <w:sz w:val="19"/>
                    <w:szCs w:val="19"/>
                  </w:rPr>
                  <w:t xml:space="preserve"> and tools that aided in managing the technology &amp; collaboration center</w:t>
                </w:r>
              </w:p>
              <w:p w14:paraId="2D4C03B2" w14:textId="77777777" w:rsidR="005803DD" w:rsidRPr="00335CF5" w:rsidRDefault="005803DD" w:rsidP="00AD31F3">
                <w:pPr>
                  <w:numPr>
                    <w:ilvl w:val="6"/>
                    <w:numId w:val="29"/>
                  </w:numPr>
                  <w:tabs>
                    <w:tab w:val="right" w:pos="8640"/>
                  </w:tabs>
                  <w:spacing w:after="0" w:line="240" w:lineRule="auto"/>
                  <w:ind w:left="720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Created user accounts and managed access control</w:t>
                </w:r>
                <w:r w:rsidR="00984276" w:rsidRPr="00335CF5">
                  <w:rPr>
                    <w:sz w:val="19"/>
                    <w:szCs w:val="19"/>
                  </w:rPr>
                  <w:t xml:space="preserve"> based on company policies</w:t>
                </w:r>
              </w:p>
              <w:p w14:paraId="583683F4" w14:textId="77777777" w:rsidR="004A063A" w:rsidRPr="00335CF5" w:rsidRDefault="005803DD" w:rsidP="00AD31F3">
                <w:pPr>
                  <w:numPr>
                    <w:ilvl w:val="6"/>
                    <w:numId w:val="29"/>
                  </w:numPr>
                  <w:tabs>
                    <w:tab w:val="right" w:pos="8640"/>
                  </w:tabs>
                  <w:spacing w:after="0" w:line="240" w:lineRule="auto"/>
                  <w:ind w:left="720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Diagnosed software, hardware</w:t>
                </w:r>
                <w:r w:rsidR="00231E40" w:rsidRPr="00335CF5">
                  <w:rPr>
                    <w:sz w:val="19"/>
                    <w:szCs w:val="19"/>
                  </w:rPr>
                  <w:t xml:space="preserve"> &amp;</w:t>
                </w:r>
                <w:r w:rsidRPr="00335CF5">
                  <w:rPr>
                    <w:sz w:val="19"/>
                    <w:szCs w:val="19"/>
                  </w:rPr>
                  <w:t xml:space="preserve"> network setup problems</w:t>
                </w:r>
                <w:r w:rsidR="00231E40" w:rsidRPr="00335CF5">
                  <w:rPr>
                    <w:sz w:val="19"/>
                    <w:szCs w:val="19"/>
                  </w:rPr>
                  <w:t xml:space="preserve"> &amp; performed upgrades</w:t>
                </w:r>
                <w:r w:rsidR="0096319E" w:rsidRPr="00335CF5">
                  <w:rPr>
                    <w:sz w:val="19"/>
                    <w:szCs w:val="19"/>
                  </w:rPr>
                  <w:t xml:space="preserve"> </w:t>
                </w:r>
              </w:p>
              <w:p w14:paraId="3E70FBA3" w14:textId="77777777" w:rsidR="00DC49E9" w:rsidRPr="00335CF5" w:rsidRDefault="00DC49E9" w:rsidP="00AD31F3">
                <w:pPr>
                  <w:numPr>
                    <w:ilvl w:val="6"/>
                    <w:numId w:val="29"/>
                  </w:numPr>
                  <w:tabs>
                    <w:tab w:val="right" w:pos="8640"/>
                  </w:tabs>
                  <w:spacing w:after="0" w:line="240" w:lineRule="auto"/>
                  <w:ind w:left="720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Aided in upgrading the entire company nationwide</w:t>
                </w:r>
                <w:r w:rsidR="00C3284D" w:rsidRPr="00335CF5">
                  <w:rPr>
                    <w:sz w:val="19"/>
                    <w:szCs w:val="19"/>
                  </w:rPr>
                  <w:t xml:space="preserve"> to the Windows 10 operating system and solving all the problems/bugs that came with it</w:t>
                </w:r>
              </w:p>
              <w:p w14:paraId="0F726772" w14:textId="77777777" w:rsidR="00C3284D" w:rsidRPr="00335CF5" w:rsidRDefault="00C3284D" w:rsidP="00C3284D">
                <w:pPr>
                  <w:tabs>
                    <w:tab w:val="right" w:pos="8640"/>
                  </w:tabs>
                  <w:spacing w:after="0" w:line="240" w:lineRule="auto"/>
                  <w:ind w:left="720"/>
                  <w:rPr>
                    <w:sz w:val="19"/>
                    <w:szCs w:val="19"/>
                  </w:rPr>
                </w:pPr>
              </w:p>
              <w:p w14:paraId="32F741FA" w14:textId="77777777" w:rsidR="00024375" w:rsidRDefault="00024375" w:rsidP="00C1334D">
                <w:pPr>
                  <w:tabs>
                    <w:tab w:val="right" w:pos="8640"/>
                  </w:tabs>
                  <w:spacing w:after="0" w:line="240" w:lineRule="auto"/>
                  <w:rPr>
                    <w:sz w:val="19"/>
                    <w:szCs w:val="19"/>
                  </w:rPr>
                </w:pPr>
              </w:p>
              <w:p w14:paraId="52AAEB30" w14:textId="77777777" w:rsidR="00335CF5" w:rsidRPr="00335CF5" w:rsidRDefault="00335CF5" w:rsidP="00C1334D">
                <w:pPr>
                  <w:tabs>
                    <w:tab w:val="right" w:pos="8640"/>
                  </w:tabs>
                  <w:spacing w:after="0" w:line="240" w:lineRule="auto"/>
                  <w:rPr>
                    <w:sz w:val="19"/>
                    <w:szCs w:val="19"/>
                  </w:rPr>
                </w:pPr>
              </w:p>
              <w:p w14:paraId="020D6257" w14:textId="77777777" w:rsidR="00F81F72" w:rsidRPr="00335CF5" w:rsidRDefault="00F81F72" w:rsidP="008D73AB">
                <w:pPr>
                  <w:pStyle w:val="Subsection"/>
                  <w:spacing w:after="0" w:line="240" w:lineRule="auto"/>
                  <w:rPr>
                    <w:b w:val="0"/>
                    <w:color w:val="20190B" w:themeColor="background2" w:themeShade="1A"/>
                    <w:sz w:val="19"/>
                    <w:szCs w:val="19"/>
                  </w:rPr>
                </w:pPr>
              </w:p>
              <w:p w14:paraId="5682452C" w14:textId="77777777" w:rsidR="002D4A06" w:rsidRDefault="002D4A06" w:rsidP="008D73AB">
                <w:pPr>
                  <w:pStyle w:val="Subsection"/>
                  <w:spacing w:after="0" w:line="240" w:lineRule="auto"/>
                  <w:rPr>
                    <w:color w:val="20190B" w:themeColor="background2" w:themeShade="1A"/>
                    <w:sz w:val="19"/>
                    <w:szCs w:val="19"/>
                  </w:rPr>
                </w:pPr>
              </w:p>
              <w:p w14:paraId="5EA49136" w14:textId="77777777" w:rsidR="002D4A06" w:rsidRDefault="002D4A06" w:rsidP="008D73AB">
                <w:pPr>
                  <w:pStyle w:val="Subsection"/>
                  <w:spacing w:after="0" w:line="240" w:lineRule="auto"/>
                  <w:rPr>
                    <w:color w:val="20190B" w:themeColor="background2" w:themeShade="1A"/>
                    <w:sz w:val="19"/>
                    <w:szCs w:val="19"/>
                  </w:rPr>
                </w:pPr>
              </w:p>
              <w:p w14:paraId="6A63A87F" w14:textId="77777777" w:rsidR="00AE15B7" w:rsidRPr="00335CF5" w:rsidRDefault="00D51656" w:rsidP="008D73AB">
                <w:pPr>
                  <w:pStyle w:val="Subsection"/>
                  <w:spacing w:after="0" w:line="240" w:lineRule="auto"/>
                  <w:rPr>
                    <w:color w:val="20190B" w:themeColor="background2" w:themeShade="1A"/>
                    <w:spacing w:val="0"/>
                    <w:sz w:val="19"/>
                    <w:szCs w:val="19"/>
                  </w:rPr>
                </w:pPr>
                <w:r w:rsidRPr="00335CF5">
                  <w:rPr>
                    <w:color w:val="20190B" w:themeColor="background2" w:themeShade="1A"/>
                    <w:sz w:val="19"/>
                    <w:szCs w:val="19"/>
                  </w:rPr>
                  <w:t xml:space="preserve">Coordinating </w:t>
                </w:r>
                <w:r w:rsidR="00AE15B7" w:rsidRPr="00335CF5">
                  <w:rPr>
                    <w:color w:val="20190B" w:themeColor="background2" w:themeShade="1A"/>
                    <w:sz w:val="19"/>
                    <w:szCs w:val="19"/>
                  </w:rPr>
                  <w:t xml:space="preserve">Supervisor | </w:t>
                </w:r>
                <w:sdt>
                  <w:sdtPr>
                    <w:rPr>
                      <w:color w:val="20190B" w:themeColor="background2" w:themeShade="1A"/>
                      <w:sz w:val="19"/>
                      <w:szCs w:val="19"/>
                    </w:rPr>
                    <w:id w:val="326177524"/>
                    <w:placeholder>
                      <w:docPart w:val="3E0E12203B7D49C4A68855D41277B6E0"/>
                    </w:placeholder>
                  </w:sdtPr>
                  <w:sdtEndPr/>
                  <w:sdtContent>
                    <w:r w:rsidR="00CB0360" w:rsidRPr="00335CF5">
                      <w:rPr>
                        <w:color w:val="20190B" w:themeColor="background2" w:themeShade="1A"/>
                        <w:sz w:val="19"/>
                        <w:szCs w:val="19"/>
                      </w:rPr>
                      <w:t xml:space="preserve">Tidewater Pro Build </w:t>
                    </w:r>
                  </w:sdtContent>
                </w:sdt>
              </w:p>
              <w:p w14:paraId="0C43EED9" w14:textId="77777777" w:rsidR="00AE15B7" w:rsidRPr="00335CF5" w:rsidRDefault="00727EAF" w:rsidP="008D73AB">
                <w:pPr>
                  <w:spacing w:after="0" w:line="240" w:lineRule="auto"/>
                  <w:rPr>
                    <w:b/>
                    <w:sz w:val="19"/>
                    <w:szCs w:val="19"/>
                  </w:rPr>
                </w:pPr>
                <w:r w:rsidRPr="00335CF5">
                  <w:rPr>
                    <w:b/>
                    <w:sz w:val="19"/>
                    <w:szCs w:val="19"/>
                  </w:rPr>
                  <w:t xml:space="preserve"> </w:t>
                </w:r>
                <w:r w:rsidR="00AE15B7" w:rsidRPr="00335CF5">
                  <w:rPr>
                    <w:b/>
                    <w:sz w:val="19"/>
                    <w:szCs w:val="19"/>
                  </w:rPr>
                  <w:t>June 201</w:t>
                </w:r>
                <w:r w:rsidR="00B050CD" w:rsidRPr="00335CF5">
                  <w:rPr>
                    <w:b/>
                    <w:sz w:val="19"/>
                    <w:szCs w:val="19"/>
                  </w:rPr>
                  <w:t>3</w:t>
                </w:r>
                <w:r w:rsidR="00AE15B7" w:rsidRPr="00335CF5">
                  <w:rPr>
                    <w:b/>
                    <w:sz w:val="19"/>
                    <w:szCs w:val="19"/>
                  </w:rPr>
                  <w:t xml:space="preserve"> </w:t>
                </w:r>
                <w:r w:rsidR="00AF7786" w:rsidRPr="00335CF5">
                  <w:rPr>
                    <w:b/>
                    <w:sz w:val="19"/>
                    <w:szCs w:val="19"/>
                  </w:rPr>
                  <w:t>–</w:t>
                </w:r>
                <w:r w:rsidR="00AE15B7" w:rsidRPr="00335CF5">
                  <w:rPr>
                    <w:b/>
                    <w:sz w:val="19"/>
                    <w:szCs w:val="19"/>
                  </w:rPr>
                  <w:t xml:space="preserve"> </w:t>
                </w:r>
                <w:r w:rsidR="00437D12" w:rsidRPr="00335CF5">
                  <w:rPr>
                    <w:b/>
                    <w:sz w:val="19"/>
                    <w:szCs w:val="19"/>
                  </w:rPr>
                  <w:t>May</w:t>
                </w:r>
                <w:r w:rsidR="00AF7786" w:rsidRPr="00335CF5">
                  <w:rPr>
                    <w:b/>
                    <w:sz w:val="19"/>
                    <w:szCs w:val="19"/>
                  </w:rPr>
                  <w:t xml:space="preserve"> 201</w:t>
                </w:r>
                <w:r w:rsidR="0036087C" w:rsidRPr="00335CF5">
                  <w:rPr>
                    <w:b/>
                    <w:sz w:val="19"/>
                    <w:szCs w:val="19"/>
                  </w:rPr>
                  <w:t>6</w:t>
                </w:r>
              </w:p>
              <w:p w14:paraId="252EC517" w14:textId="77777777" w:rsidR="00B86FB9" w:rsidRPr="00335CF5" w:rsidRDefault="001A60ED" w:rsidP="008D73AB">
                <w:pPr>
                  <w:pStyle w:val="ListBullet"/>
                  <w:numPr>
                    <w:ilvl w:val="0"/>
                    <w:numId w:val="30"/>
                  </w:numPr>
                  <w:spacing w:after="0" w:line="240" w:lineRule="auto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 xml:space="preserve">Technical: </w:t>
                </w:r>
                <w:r w:rsidR="006D3547" w:rsidRPr="00335CF5">
                  <w:rPr>
                    <w:sz w:val="19"/>
                    <w:szCs w:val="19"/>
                  </w:rPr>
                  <w:t>edit</w:t>
                </w:r>
                <w:r w:rsidR="00AE15B7" w:rsidRPr="00335CF5">
                  <w:rPr>
                    <w:sz w:val="19"/>
                    <w:szCs w:val="19"/>
                  </w:rPr>
                  <w:t xml:space="preserve">ed </w:t>
                </w:r>
                <w:r w:rsidR="00F763FD" w:rsidRPr="00335CF5">
                  <w:rPr>
                    <w:sz w:val="19"/>
                    <w:szCs w:val="19"/>
                  </w:rPr>
                  <w:t>and</w:t>
                </w:r>
                <w:r w:rsidRPr="00335CF5">
                  <w:rPr>
                    <w:sz w:val="19"/>
                    <w:szCs w:val="19"/>
                  </w:rPr>
                  <w:t xml:space="preserve"> maintain</w:t>
                </w:r>
                <w:r w:rsidR="006D3547" w:rsidRPr="00335CF5">
                  <w:rPr>
                    <w:sz w:val="19"/>
                    <w:szCs w:val="19"/>
                  </w:rPr>
                  <w:t>ed</w:t>
                </w:r>
                <w:r w:rsidRPr="00335CF5">
                  <w:rPr>
                    <w:sz w:val="19"/>
                    <w:szCs w:val="19"/>
                  </w:rPr>
                  <w:t xml:space="preserve"> website including marketing</w:t>
                </w:r>
                <w:r w:rsidR="008F2415" w:rsidRPr="00335CF5">
                  <w:rPr>
                    <w:sz w:val="19"/>
                    <w:szCs w:val="19"/>
                  </w:rPr>
                  <w:t xml:space="preserve"> and</w:t>
                </w:r>
                <w:r w:rsidRPr="00335CF5">
                  <w:rPr>
                    <w:sz w:val="19"/>
                    <w:szCs w:val="19"/>
                  </w:rPr>
                  <w:t xml:space="preserve"> social media using </w:t>
                </w:r>
                <w:r w:rsidR="006D3547" w:rsidRPr="00335CF5">
                  <w:rPr>
                    <w:sz w:val="19"/>
                    <w:szCs w:val="19"/>
                  </w:rPr>
                  <w:t>WIX and Word</w:t>
                </w:r>
                <w:r w:rsidR="00440DFF" w:rsidRPr="00335CF5">
                  <w:rPr>
                    <w:sz w:val="19"/>
                    <w:szCs w:val="19"/>
                  </w:rPr>
                  <w:t>P</w:t>
                </w:r>
                <w:r w:rsidR="006D3547" w:rsidRPr="00335CF5">
                  <w:rPr>
                    <w:sz w:val="19"/>
                    <w:szCs w:val="19"/>
                  </w:rPr>
                  <w:t>ress</w:t>
                </w:r>
              </w:p>
              <w:p w14:paraId="0E4BB70F" w14:textId="77777777" w:rsidR="0059671C" w:rsidRPr="00335CF5" w:rsidRDefault="001A60ED" w:rsidP="008D73AB">
                <w:pPr>
                  <w:pStyle w:val="ListBullet"/>
                  <w:numPr>
                    <w:ilvl w:val="0"/>
                    <w:numId w:val="30"/>
                  </w:numPr>
                  <w:spacing w:after="0" w:line="240" w:lineRule="auto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Business Development: wrote and won</w:t>
                </w:r>
                <w:r w:rsidR="00440DFF" w:rsidRPr="00335CF5">
                  <w:rPr>
                    <w:sz w:val="19"/>
                    <w:szCs w:val="19"/>
                  </w:rPr>
                  <w:t xml:space="preserve"> over</w:t>
                </w:r>
                <w:r w:rsidRPr="00335CF5">
                  <w:rPr>
                    <w:sz w:val="19"/>
                    <w:szCs w:val="19"/>
                  </w:rPr>
                  <w:t xml:space="preserve"> </w:t>
                </w:r>
                <w:r w:rsidR="006D3547" w:rsidRPr="00335CF5">
                  <w:rPr>
                    <w:sz w:val="19"/>
                    <w:szCs w:val="19"/>
                  </w:rPr>
                  <w:t>$75,000</w:t>
                </w:r>
                <w:r w:rsidRPr="00335CF5">
                  <w:rPr>
                    <w:sz w:val="19"/>
                    <w:szCs w:val="19"/>
                  </w:rPr>
                  <w:t xml:space="preserve"> in proposals and contracts </w:t>
                </w:r>
                <w:r w:rsidR="00AE15B7" w:rsidRPr="00335CF5">
                  <w:rPr>
                    <w:sz w:val="19"/>
                    <w:szCs w:val="19"/>
                  </w:rPr>
                  <w:t xml:space="preserve"> </w:t>
                </w:r>
              </w:p>
              <w:p w14:paraId="09BA7AAB" w14:textId="77777777" w:rsidR="0059671C" w:rsidRPr="00335CF5" w:rsidRDefault="001A60ED" w:rsidP="008D73AB">
                <w:pPr>
                  <w:pStyle w:val="ListBullet"/>
                  <w:numPr>
                    <w:ilvl w:val="0"/>
                    <w:numId w:val="30"/>
                  </w:numPr>
                  <w:spacing w:after="0" w:line="240" w:lineRule="auto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Designated trainer for onboarding new employees</w:t>
                </w:r>
                <w:r w:rsidR="00AE15B7" w:rsidRPr="00335CF5">
                  <w:rPr>
                    <w:sz w:val="19"/>
                    <w:szCs w:val="19"/>
                  </w:rPr>
                  <w:t xml:space="preserve"> </w:t>
                </w:r>
              </w:p>
              <w:p w14:paraId="520098C9" w14:textId="77777777" w:rsidR="00B1743E" w:rsidRPr="00335CF5" w:rsidRDefault="00B1743E" w:rsidP="004D18D6">
                <w:pPr>
                  <w:pStyle w:val="ListBullet"/>
                  <w:numPr>
                    <w:ilvl w:val="0"/>
                    <w:numId w:val="30"/>
                  </w:numPr>
                  <w:spacing w:after="0" w:line="240" w:lineRule="auto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Grew the number of customers liking the Facebook page daily from 10 to 25</w:t>
                </w:r>
              </w:p>
              <w:p w14:paraId="7BF2265E" w14:textId="77777777" w:rsidR="00C15B2E" w:rsidRPr="00335CF5" w:rsidRDefault="00C15B2E" w:rsidP="004D18D6">
                <w:pPr>
                  <w:pStyle w:val="ListBullet"/>
                  <w:numPr>
                    <w:ilvl w:val="0"/>
                    <w:numId w:val="30"/>
                  </w:numPr>
                  <w:spacing w:after="0" w:line="240" w:lineRule="auto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Overs</w:t>
                </w:r>
                <w:r w:rsidR="0082731F" w:rsidRPr="00335CF5">
                  <w:rPr>
                    <w:sz w:val="19"/>
                    <w:szCs w:val="19"/>
                  </w:rPr>
                  <w:t>aw</w:t>
                </w:r>
                <w:r w:rsidRPr="00335CF5">
                  <w:rPr>
                    <w:sz w:val="19"/>
                    <w:szCs w:val="19"/>
                  </w:rPr>
                  <w:t xml:space="preserve"> supply chain management</w:t>
                </w:r>
              </w:p>
              <w:p w14:paraId="13B6CBB4" w14:textId="77777777" w:rsidR="004A063A" w:rsidRPr="00335CF5" w:rsidRDefault="004A063A" w:rsidP="008D73AB">
                <w:pPr>
                  <w:pStyle w:val="Subsection"/>
                  <w:spacing w:after="0" w:line="240" w:lineRule="auto"/>
                  <w:rPr>
                    <w:b w:val="0"/>
                    <w:color w:val="20190B" w:themeColor="background2" w:themeShade="1A"/>
                    <w:sz w:val="19"/>
                    <w:szCs w:val="19"/>
                  </w:rPr>
                </w:pPr>
              </w:p>
              <w:p w14:paraId="66B16D10" w14:textId="77777777" w:rsidR="00AE15B7" w:rsidRPr="00335CF5" w:rsidRDefault="00B050CD" w:rsidP="008D73AB">
                <w:pPr>
                  <w:pStyle w:val="Subsection"/>
                  <w:spacing w:after="0" w:line="240" w:lineRule="auto"/>
                  <w:rPr>
                    <w:color w:val="20190B" w:themeColor="background2" w:themeShade="1A"/>
                    <w:spacing w:val="0"/>
                    <w:sz w:val="19"/>
                    <w:szCs w:val="19"/>
                  </w:rPr>
                </w:pPr>
                <w:r w:rsidRPr="00335CF5">
                  <w:rPr>
                    <w:color w:val="20190B" w:themeColor="background2" w:themeShade="1A"/>
                    <w:sz w:val="19"/>
                    <w:szCs w:val="19"/>
                  </w:rPr>
                  <w:t>Owner/Operator</w:t>
                </w:r>
                <w:r w:rsidR="00AE15B7" w:rsidRPr="00335CF5">
                  <w:rPr>
                    <w:color w:val="20190B" w:themeColor="background2" w:themeShade="1A"/>
                    <w:sz w:val="19"/>
                    <w:szCs w:val="19"/>
                  </w:rPr>
                  <w:t xml:space="preserve"> |</w:t>
                </w:r>
                <w:r w:rsidRPr="00335CF5">
                  <w:rPr>
                    <w:color w:val="20190B" w:themeColor="background2" w:themeShade="1A"/>
                    <w:sz w:val="19"/>
                    <w:szCs w:val="19"/>
                  </w:rPr>
                  <w:t xml:space="preserve"> </w:t>
                </w:r>
                <w:r w:rsidR="00C3284D" w:rsidRPr="00335CF5">
                  <w:rPr>
                    <w:color w:val="20190B" w:themeColor="background2" w:themeShade="1A"/>
                    <w:sz w:val="19"/>
                    <w:szCs w:val="19"/>
                  </w:rPr>
                  <w:t xml:space="preserve">Tidewater Pro Lawn / </w:t>
                </w:r>
                <w:r w:rsidRPr="00335CF5">
                  <w:rPr>
                    <w:color w:val="20190B" w:themeColor="background2" w:themeShade="1A"/>
                    <w:sz w:val="19"/>
                    <w:szCs w:val="19"/>
                  </w:rPr>
                  <w:t>Seasonal Lawn Care Business</w:t>
                </w:r>
                <w:r w:rsidR="00AE15B7" w:rsidRPr="00335CF5">
                  <w:rPr>
                    <w:color w:val="20190B" w:themeColor="background2" w:themeShade="1A"/>
                    <w:sz w:val="19"/>
                    <w:szCs w:val="19"/>
                  </w:rPr>
                  <w:t xml:space="preserve"> </w:t>
                </w:r>
                <w:sdt>
                  <w:sdtPr>
                    <w:rPr>
                      <w:color w:val="20190B" w:themeColor="background2" w:themeShade="1A"/>
                      <w:sz w:val="19"/>
                      <w:szCs w:val="19"/>
                    </w:rPr>
                    <w:id w:val="28303617"/>
                    <w:placeholder>
                      <w:docPart w:val="175A7E293F704D43A94650F9C870DFA0"/>
                    </w:placeholder>
                  </w:sdtPr>
                  <w:sdtEndPr/>
                  <w:sdtContent>
                    <w:r w:rsidR="00CE5CCD" w:rsidRPr="00335CF5">
                      <w:rPr>
                        <w:color w:val="20190B" w:themeColor="background2" w:themeShade="1A"/>
                        <w:sz w:val="19"/>
                        <w:szCs w:val="19"/>
                      </w:rPr>
                      <w:t xml:space="preserve"> </w:t>
                    </w:r>
                  </w:sdtContent>
                </w:sdt>
              </w:p>
              <w:p w14:paraId="3FB1F340" w14:textId="77777777" w:rsidR="00AE15B7" w:rsidRPr="00335CF5" w:rsidRDefault="00AE15B7" w:rsidP="008D73AB">
                <w:pPr>
                  <w:spacing w:after="0" w:line="240" w:lineRule="auto"/>
                  <w:rPr>
                    <w:b/>
                    <w:sz w:val="19"/>
                    <w:szCs w:val="19"/>
                  </w:rPr>
                </w:pPr>
                <w:r w:rsidRPr="00335CF5">
                  <w:rPr>
                    <w:b/>
                    <w:sz w:val="19"/>
                    <w:szCs w:val="19"/>
                  </w:rPr>
                  <w:t>March 201</w:t>
                </w:r>
                <w:r w:rsidR="00B050CD" w:rsidRPr="00335CF5">
                  <w:rPr>
                    <w:b/>
                    <w:sz w:val="19"/>
                    <w:szCs w:val="19"/>
                  </w:rPr>
                  <w:t>0</w:t>
                </w:r>
                <w:r w:rsidR="004C429A" w:rsidRPr="00335CF5">
                  <w:rPr>
                    <w:b/>
                    <w:sz w:val="19"/>
                    <w:szCs w:val="19"/>
                  </w:rPr>
                  <w:t xml:space="preserve"> </w:t>
                </w:r>
                <w:r w:rsidRPr="00335CF5">
                  <w:rPr>
                    <w:b/>
                    <w:sz w:val="19"/>
                    <w:szCs w:val="19"/>
                  </w:rPr>
                  <w:t xml:space="preserve">- </w:t>
                </w:r>
                <w:r w:rsidR="00B050CD" w:rsidRPr="00335CF5">
                  <w:rPr>
                    <w:b/>
                    <w:sz w:val="19"/>
                    <w:szCs w:val="19"/>
                  </w:rPr>
                  <w:t>August</w:t>
                </w:r>
                <w:r w:rsidR="006B1CAA" w:rsidRPr="00335CF5">
                  <w:rPr>
                    <w:b/>
                    <w:sz w:val="19"/>
                    <w:szCs w:val="19"/>
                  </w:rPr>
                  <w:t xml:space="preserve"> 201</w:t>
                </w:r>
                <w:r w:rsidR="00B050CD" w:rsidRPr="00335CF5">
                  <w:rPr>
                    <w:b/>
                    <w:sz w:val="19"/>
                    <w:szCs w:val="19"/>
                  </w:rPr>
                  <w:t>5</w:t>
                </w:r>
              </w:p>
              <w:p w14:paraId="28CDC26E" w14:textId="77777777" w:rsidR="002A213D" w:rsidRPr="00335CF5" w:rsidRDefault="002A213D" w:rsidP="002A213D">
                <w:pPr>
                  <w:pStyle w:val="ListParagraph"/>
                  <w:numPr>
                    <w:ilvl w:val="0"/>
                    <w:numId w:val="44"/>
                  </w:numPr>
                  <w:spacing w:after="0" w:line="240" w:lineRule="auto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Technical: edited and maintained website including marketing</w:t>
                </w:r>
                <w:r w:rsidR="008F2415" w:rsidRPr="00335CF5">
                  <w:rPr>
                    <w:sz w:val="19"/>
                    <w:szCs w:val="19"/>
                  </w:rPr>
                  <w:t xml:space="preserve"> and</w:t>
                </w:r>
                <w:r w:rsidRPr="00335CF5">
                  <w:rPr>
                    <w:sz w:val="19"/>
                    <w:szCs w:val="19"/>
                  </w:rPr>
                  <w:t xml:space="preserve"> social media using WIX and WordPress</w:t>
                </w:r>
              </w:p>
              <w:p w14:paraId="78A8CA2D" w14:textId="77777777" w:rsidR="0059671C" w:rsidRPr="00335CF5" w:rsidRDefault="002A213D" w:rsidP="008D73AB">
                <w:pPr>
                  <w:pStyle w:val="ListBullet"/>
                  <w:numPr>
                    <w:ilvl w:val="0"/>
                    <w:numId w:val="31"/>
                  </w:numPr>
                  <w:spacing w:after="0" w:line="240" w:lineRule="auto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 xml:space="preserve">Secured, </w:t>
                </w:r>
                <w:r w:rsidR="00D9364C" w:rsidRPr="00335CF5">
                  <w:rPr>
                    <w:sz w:val="19"/>
                    <w:szCs w:val="19"/>
                  </w:rPr>
                  <w:t>developed</w:t>
                </w:r>
                <w:r w:rsidRPr="00335CF5">
                  <w:rPr>
                    <w:sz w:val="19"/>
                    <w:szCs w:val="19"/>
                  </w:rPr>
                  <w:t>, and maintained</w:t>
                </w:r>
                <w:r w:rsidR="00D9364C" w:rsidRPr="00335CF5">
                  <w:rPr>
                    <w:sz w:val="19"/>
                    <w:szCs w:val="19"/>
                  </w:rPr>
                  <w:t xml:space="preserve"> over 50 residential and commercial recurring </w:t>
                </w:r>
                <w:r w:rsidR="00E46543" w:rsidRPr="00335CF5">
                  <w:rPr>
                    <w:sz w:val="19"/>
                    <w:szCs w:val="19"/>
                  </w:rPr>
                  <w:t>clients/accounts</w:t>
                </w:r>
                <w:r w:rsidR="00AE15B7" w:rsidRPr="00335CF5">
                  <w:rPr>
                    <w:sz w:val="19"/>
                    <w:szCs w:val="19"/>
                  </w:rPr>
                  <w:t xml:space="preserve"> </w:t>
                </w:r>
              </w:p>
              <w:p w14:paraId="7E6126D7" w14:textId="77777777" w:rsidR="005C10D4" w:rsidRPr="00335CF5" w:rsidRDefault="00723C19" w:rsidP="005B0863">
                <w:pPr>
                  <w:pStyle w:val="ListBullet"/>
                  <w:numPr>
                    <w:ilvl w:val="0"/>
                    <w:numId w:val="31"/>
                  </w:numPr>
                  <w:spacing w:after="0" w:line="240" w:lineRule="auto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Supervise</w:t>
                </w:r>
                <w:r w:rsidR="00D51656" w:rsidRPr="00335CF5">
                  <w:rPr>
                    <w:sz w:val="19"/>
                    <w:szCs w:val="19"/>
                  </w:rPr>
                  <w:t>d</w:t>
                </w:r>
                <w:r w:rsidR="00015BEB">
                  <w:rPr>
                    <w:sz w:val="19"/>
                    <w:szCs w:val="19"/>
                  </w:rPr>
                  <w:t xml:space="preserve"> and trained </w:t>
                </w:r>
                <w:r w:rsidR="005B0863" w:rsidRPr="00335CF5">
                  <w:rPr>
                    <w:sz w:val="19"/>
                    <w:szCs w:val="19"/>
                  </w:rPr>
                  <w:t>up to 5 employee</w:t>
                </w:r>
                <w:r w:rsidR="00015BEB">
                  <w:rPr>
                    <w:sz w:val="19"/>
                    <w:szCs w:val="19"/>
                  </w:rPr>
                  <w:t>s</w:t>
                </w:r>
              </w:p>
              <w:p w14:paraId="701C081A" w14:textId="77777777" w:rsidR="00C15B2E" w:rsidRPr="00335CF5" w:rsidRDefault="00C15B2E" w:rsidP="00C15B2E">
                <w:pPr>
                  <w:pStyle w:val="ListBullet"/>
                  <w:numPr>
                    <w:ilvl w:val="0"/>
                    <w:numId w:val="31"/>
                  </w:numPr>
                  <w:spacing w:after="0" w:line="240" w:lineRule="auto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>Created a customer experience that lead to “regulars” requesting services on a weekly basis</w:t>
                </w:r>
              </w:p>
              <w:p w14:paraId="7E6FD357" w14:textId="77777777" w:rsidR="00C15B2E" w:rsidRPr="00335CF5" w:rsidRDefault="00C15B2E" w:rsidP="00C15B2E">
                <w:pPr>
                  <w:pStyle w:val="ListBullet"/>
                  <w:numPr>
                    <w:ilvl w:val="0"/>
                    <w:numId w:val="31"/>
                  </w:numPr>
                  <w:spacing w:after="0" w:line="240" w:lineRule="auto"/>
                  <w:rPr>
                    <w:sz w:val="19"/>
                    <w:szCs w:val="19"/>
                  </w:rPr>
                </w:pPr>
                <w:r w:rsidRPr="00335CF5">
                  <w:rPr>
                    <w:sz w:val="19"/>
                    <w:szCs w:val="19"/>
                  </w:rPr>
                  <w:t xml:space="preserve">Provided incredibly awesome customer service to every business and/or homeowner </w:t>
                </w:r>
              </w:p>
            </w:tc>
          </w:tr>
        </w:tbl>
        <w:p w14:paraId="1034E1D9" w14:textId="77777777" w:rsidR="004D10CE" w:rsidRPr="00335CF5" w:rsidRDefault="00C37222">
          <w:pPr>
            <w:spacing w:after="0" w:line="276" w:lineRule="auto"/>
            <w:rPr>
              <w:rFonts w:ascii="Times New Roman" w:hAnsi="Times New Roman"/>
              <w:sz w:val="19"/>
              <w:szCs w:val="19"/>
            </w:rPr>
          </w:pPr>
        </w:p>
      </w:sdtContent>
    </w:sdt>
    <w:sectPr w:rsidR="004D10CE" w:rsidRPr="00335CF5" w:rsidSect="00723C19">
      <w:headerReference w:type="even" r:id="rId16"/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71CD7" w14:textId="77777777" w:rsidR="00C37222" w:rsidRDefault="00C37222">
      <w:pPr>
        <w:spacing w:after="0" w:line="240" w:lineRule="auto"/>
      </w:pPr>
      <w:r>
        <w:separator/>
      </w:r>
    </w:p>
  </w:endnote>
  <w:endnote w:type="continuationSeparator" w:id="0">
    <w:p w14:paraId="4931CFB7" w14:textId="77777777" w:rsidR="00C37222" w:rsidRDefault="00C37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F4371" w14:textId="77777777" w:rsidR="00A9370D" w:rsidRDefault="00A9370D"/>
  <w:p w14:paraId="7FFB0C68" w14:textId="77777777" w:rsidR="00A9370D" w:rsidRDefault="00E51E14">
    <w:pPr>
      <w:pStyle w:val="FooterEven"/>
    </w:pPr>
    <w:r>
      <w:t xml:space="preserve">Page </w:t>
    </w:r>
    <w:r w:rsidR="00C3529C">
      <w:fldChar w:fldCharType="begin"/>
    </w:r>
    <w:r w:rsidR="00BB28C4">
      <w:instrText xml:space="preserve"> PAGE   \* MERGEFORMAT </w:instrText>
    </w:r>
    <w:r w:rsidR="00C3529C">
      <w:fldChar w:fldCharType="separate"/>
    </w:r>
    <w:r>
      <w:rPr>
        <w:noProof/>
        <w:sz w:val="24"/>
        <w:szCs w:val="24"/>
      </w:rPr>
      <w:t>2</w:t>
    </w:r>
    <w:r w:rsidR="00C3529C">
      <w:rPr>
        <w:noProof/>
        <w:sz w:val="24"/>
        <w:szCs w:val="24"/>
      </w:rPr>
      <w:fldChar w:fldCharType="end"/>
    </w:r>
  </w:p>
  <w:p w14:paraId="5D17E120" w14:textId="77777777" w:rsidR="00A9370D" w:rsidRDefault="00A93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F4614" w14:textId="77777777" w:rsidR="00A9370D" w:rsidRDefault="00A9370D"/>
  <w:p w14:paraId="15E02BD5" w14:textId="77777777" w:rsidR="00A9370D" w:rsidRDefault="00A9370D">
    <w:pPr>
      <w:pStyle w:val="FooterOdd"/>
    </w:pPr>
  </w:p>
  <w:p w14:paraId="53FE578E" w14:textId="77777777" w:rsidR="00A9370D" w:rsidRDefault="00A93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8A994" w14:textId="77777777" w:rsidR="00C37222" w:rsidRDefault="00C37222">
      <w:pPr>
        <w:spacing w:after="0" w:line="240" w:lineRule="auto"/>
      </w:pPr>
      <w:r>
        <w:separator/>
      </w:r>
    </w:p>
  </w:footnote>
  <w:footnote w:type="continuationSeparator" w:id="0">
    <w:p w14:paraId="73190183" w14:textId="77777777" w:rsidR="00C37222" w:rsidRDefault="00C37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7404"/>
      <w:placeholder>
        <w:docPart w:val="537BA204F25F4A3C940D4AC923FE272C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0BFEA37F" w14:textId="4DA3AD6D" w:rsidR="00A9370D" w:rsidRDefault="002B6AFC">
        <w:pPr>
          <w:pStyle w:val="HeaderEven"/>
        </w:pPr>
        <w:r>
          <w:t>Colten (Cole) Everitt</w:t>
        </w:r>
      </w:p>
    </w:sdtContent>
  </w:sdt>
  <w:p w14:paraId="42D2F10A" w14:textId="77777777" w:rsidR="00A9370D" w:rsidRDefault="00A937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BB2934"/>
    <w:multiLevelType w:val="multilevel"/>
    <w:tmpl w:val="3F0C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B44FE"/>
    <w:multiLevelType w:val="hybridMultilevel"/>
    <w:tmpl w:val="1576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64E44"/>
    <w:multiLevelType w:val="hybridMultilevel"/>
    <w:tmpl w:val="8DA0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C0347"/>
    <w:multiLevelType w:val="hybridMultilevel"/>
    <w:tmpl w:val="BC36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033E5"/>
    <w:multiLevelType w:val="multilevel"/>
    <w:tmpl w:val="3F0C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E772D"/>
    <w:multiLevelType w:val="hybridMultilevel"/>
    <w:tmpl w:val="99DA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CC11B55"/>
    <w:multiLevelType w:val="multilevel"/>
    <w:tmpl w:val="8C78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80219"/>
    <w:multiLevelType w:val="hybridMultilevel"/>
    <w:tmpl w:val="6CF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B0E60"/>
    <w:multiLevelType w:val="multilevel"/>
    <w:tmpl w:val="3F0C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B5B37"/>
    <w:multiLevelType w:val="hybridMultilevel"/>
    <w:tmpl w:val="5BBC8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711DC"/>
    <w:multiLevelType w:val="hybridMultilevel"/>
    <w:tmpl w:val="9A52E2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C47735B"/>
    <w:multiLevelType w:val="hybridMultilevel"/>
    <w:tmpl w:val="9A60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11DE8"/>
    <w:multiLevelType w:val="hybridMultilevel"/>
    <w:tmpl w:val="0B98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F72DE"/>
    <w:multiLevelType w:val="multilevel"/>
    <w:tmpl w:val="3980483C"/>
    <w:numStyleLink w:val="BulletList"/>
  </w:abstractNum>
  <w:abstractNum w:abstractNumId="23" w15:restartNumberingAfterBreak="0">
    <w:nsid w:val="718F3AFF"/>
    <w:multiLevelType w:val="multilevel"/>
    <w:tmpl w:val="2CBC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847A4"/>
    <w:multiLevelType w:val="hybridMultilevel"/>
    <w:tmpl w:val="56FA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1"/>
  </w:num>
  <w:num w:numId="12">
    <w:abstractNumId w:val="19"/>
  </w:num>
  <w:num w:numId="13">
    <w:abstractNumId w:val="4"/>
  </w:num>
  <w:num w:numId="14">
    <w:abstractNumId w:val="12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9"/>
  </w:num>
  <w:num w:numId="21">
    <w:abstractNumId w:val="12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1"/>
  </w:num>
  <w:num w:numId="27">
    <w:abstractNumId w:val="19"/>
  </w:num>
  <w:num w:numId="28">
    <w:abstractNumId w:val="17"/>
  </w:num>
  <w:num w:numId="29">
    <w:abstractNumId w:val="22"/>
  </w:num>
  <w:num w:numId="30">
    <w:abstractNumId w:val="16"/>
  </w:num>
  <w:num w:numId="31">
    <w:abstractNumId w:val="21"/>
  </w:num>
  <w:num w:numId="32">
    <w:abstractNumId w:val="18"/>
  </w:num>
  <w:num w:numId="33">
    <w:abstractNumId w:val="24"/>
  </w:num>
  <w:num w:numId="34">
    <w:abstractNumId w:val="6"/>
  </w:num>
  <w:num w:numId="35">
    <w:abstractNumId w:val="15"/>
  </w:num>
  <w:num w:numId="36">
    <w:abstractNumId w:val="9"/>
  </w:num>
  <w:num w:numId="37">
    <w:abstractNumId w:val="5"/>
  </w:num>
  <w:num w:numId="38">
    <w:abstractNumId w:val="13"/>
  </w:num>
  <w:num w:numId="39">
    <w:abstractNumId w:val="7"/>
  </w:num>
  <w:num w:numId="40">
    <w:abstractNumId w:val="23"/>
  </w:num>
  <w:num w:numId="41">
    <w:abstractNumId w:val="20"/>
  </w:num>
  <w:num w:numId="42">
    <w:abstractNumId w:val="8"/>
  </w:num>
  <w:num w:numId="43">
    <w:abstractNumId w:val="10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drawingGridHorizontalSpacing w:val="11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860"/>
    <w:rsid w:val="00006126"/>
    <w:rsid w:val="00015BEB"/>
    <w:rsid w:val="00024375"/>
    <w:rsid w:val="00034D2A"/>
    <w:rsid w:val="00064CD4"/>
    <w:rsid w:val="00090E89"/>
    <w:rsid w:val="000958ED"/>
    <w:rsid w:val="000A1D16"/>
    <w:rsid w:val="000A75E2"/>
    <w:rsid w:val="000A7861"/>
    <w:rsid w:val="00104AA0"/>
    <w:rsid w:val="0010579A"/>
    <w:rsid w:val="00120F64"/>
    <w:rsid w:val="001331DF"/>
    <w:rsid w:val="00154C66"/>
    <w:rsid w:val="00171C0F"/>
    <w:rsid w:val="001948AB"/>
    <w:rsid w:val="001A60ED"/>
    <w:rsid w:val="001B6B8F"/>
    <w:rsid w:val="001C0E68"/>
    <w:rsid w:val="00217858"/>
    <w:rsid w:val="00221D40"/>
    <w:rsid w:val="00231E40"/>
    <w:rsid w:val="00240BA1"/>
    <w:rsid w:val="0024732C"/>
    <w:rsid w:val="00250156"/>
    <w:rsid w:val="00271103"/>
    <w:rsid w:val="002A213D"/>
    <w:rsid w:val="002A6E32"/>
    <w:rsid w:val="002B12C9"/>
    <w:rsid w:val="002B6AFC"/>
    <w:rsid w:val="002D0EEE"/>
    <w:rsid w:val="002D4A06"/>
    <w:rsid w:val="002E0E65"/>
    <w:rsid w:val="0032230C"/>
    <w:rsid w:val="00335CF5"/>
    <w:rsid w:val="0035066D"/>
    <w:rsid w:val="0036087C"/>
    <w:rsid w:val="00377649"/>
    <w:rsid w:val="003C44E8"/>
    <w:rsid w:val="003C69CB"/>
    <w:rsid w:val="003E0A39"/>
    <w:rsid w:val="003E1FE9"/>
    <w:rsid w:val="00414FBF"/>
    <w:rsid w:val="0041664D"/>
    <w:rsid w:val="00425E9D"/>
    <w:rsid w:val="00430DCD"/>
    <w:rsid w:val="00437D12"/>
    <w:rsid w:val="00440DFF"/>
    <w:rsid w:val="0045064B"/>
    <w:rsid w:val="00455DFD"/>
    <w:rsid w:val="00463DD7"/>
    <w:rsid w:val="0046773C"/>
    <w:rsid w:val="00484DAF"/>
    <w:rsid w:val="004942A3"/>
    <w:rsid w:val="00495B55"/>
    <w:rsid w:val="00496056"/>
    <w:rsid w:val="00496CBB"/>
    <w:rsid w:val="004A063A"/>
    <w:rsid w:val="004A266B"/>
    <w:rsid w:val="004A5860"/>
    <w:rsid w:val="004B5F0A"/>
    <w:rsid w:val="004C429A"/>
    <w:rsid w:val="004D10CE"/>
    <w:rsid w:val="004D18D6"/>
    <w:rsid w:val="004E1AC9"/>
    <w:rsid w:val="005006CF"/>
    <w:rsid w:val="0051459C"/>
    <w:rsid w:val="00532C18"/>
    <w:rsid w:val="00563C0E"/>
    <w:rsid w:val="005646D4"/>
    <w:rsid w:val="00577CF4"/>
    <w:rsid w:val="005803DD"/>
    <w:rsid w:val="005844AF"/>
    <w:rsid w:val="0059671C"/>
    <w:rsid w:val="005A689B"/>
    <w:rsid w:val="005B0863"/>
    <w:rsid w:val="005B7EF6"/>
    <w:rsid w:val="005C10D4"/>
    <w:rsid w:val="005C2A3E"/>
    <w:rsid w:val="005C595F"/>
    <w:rsid w:val="005E2123"/>
    <w:rsid w:val="005F1F14"/>
    <w:rsid w:val="005F6408"/>
    <w:rsid w:val="005F765F"/>
    <w:rsid w:val="00601CA6"/>
    <w:rsid w:val="00604DD9"/>
    <w:rsid w:val="006127AA"/>
    <w:rsid w:val="0061586A"/>
    <w:rsid w:val="00635032"/>
    <w:rsid w:val="006350C1"/>
    <w:rsid w:val="0063760D"/>
    <w:rsid w:val="00660392"/>
    <w:rsid w:val="00665D06"/>
    <w:rsid w:val="00695124"/>
    <w:rsid w:val="006A0802"/>
    <w:rsid w:val="006B1CAA"/>
    <w:rsid w:val="006D3547"/>
    <w:rsid w:val="006F7473"/>
    <w:rsid w:val="0070773E"/>
    <w:rsid w:val="0071742F"/>
    <w:rsid w:val="00723C19"/>
    <w:rsid w:val="00727EAF"/>
    <w:rsid w:val="00753B55"/>
    <w:rsid w:val="00772B43"/>
    <w:rsid w:val="007738F8"/>
    <w:rsid w:val="00774844"/>
    <w:rsid w:val="007C35B5"/>
    <w:rsid w:val="007C5AC7"/>
    <w:rsid w:val="00814D73"/>
    <w:rsid w:val="00825B71"/>
    <w:rsid w:val="0082731F"/>
    <w:rsid w:val="00827A76"/>
    <w:rsid w:val="0083510F"/>
    <w:rsid w:val="00836981"/>
    <w:rsid w:val="008402AC"/>
    <w:rsid w:val="00870DDE"/>
    <w:rsid w:val="008769E3"/>
    <w:rsid w:val="0088122C"/>
    <w:rsid w:val="008B07E9"/>
    <w:rsid w:val="008D5F0E"/>
    <w:rsid w:val="008D73AB"/>
    <w:rsid w:val="008E6729"/>
    <w:rsid w:val="008F2415"/>
    <w:rsid w:val="0096319E"/>
    <w:rsid w:val="0096346C"/>
    <w:rsid w:val="00970D58"/>
    <w:rsid w:val="00984058"/>
    <w:rsid w:val="00984276"/>
    <w:rsid w:val="009843DD"/>
    <w:rsid w:val="00986B89"/>
    <w:rsid w:val="00995354"/>
    <w:rsid w:val="0099717F"/>
    <w:rsid w:val="009A4660"/>
    <w:rsid w:val="009C4CF1"/>
    <w:rsid w:val="009E1DE4"/>
    <w:rsid w:val="009F165A"/>
    <w:rsid w:val="009F697F"/>
    <w:rsid w:val="00A00716"/>
    <w:rsid w:val="00A10348"/>
    <w:rsid w:val="00A322C9"/>
    <w:rsid w:val="00A37D3C"/>
    <w:rsid w:val="00A710CD"/>
    <w:rsid w:val="00A77467"/>
    <w:rsid w:val="00A817E0"/>
    <w:rsid w:val="00A9370D"/>
    <w:rsid w:val="00A94DB6"/>
    <w:rsid w:val="00AD31F3"/>
    <w:rsid w:val="00AE15B7"/>
    <w:rsid w:val="00AE55F0"/>
    <w:rsid w:val="00AE6231"/>
    <w:rsid w:val="00AF63C9"/>
    <w:rsid w:val="00AF7786"/>
    <w:rsid w:val="00B017AC"/>
    <w:rsid w:val="00B050CD"/>
    <w:rsid w:val="00B10C0E"/>
    <w:rsid w:val="00B14838"/>
    <w:rsid w:val="00B1743E"/>
    <w:rsid w:val="00B40FBD"/>
    <w:rsid w:val="00B44B19"/>
    <w:rsid w:val="00B57F20"/>
    <w:rsid w:val="00B67F99"/>
    <w:rsid w:val="00B86FB9"/>
    <w:rsid w:val="00BA37CA"/>
    <w:rsid w:val="00BB28C4"/>
    <w:rsid w:val="00BD114D"/>
    <w:rsid w:val="00C1334D"/>
    <w:rsid w:val="00C159B7"/>
    <w:rsid w:val="00C15B2E"/>
    <w:rsid w:val="00C27C91"/>
    <w:rsid w:val="00C31009"/>
    <w:rsid w:val="00C3284D"/>
    <w:rsid w:val="00C3334F"/>
    <w:rsid w:val="00C3529C"/>
    <w:rsid w:val="00C37222"/>
    <w:rsid w:val="00C509C6"/>
    <w:rsid w:val="00C60EFE"/>
    <w:rsid w:val="00CA0A2D"/>
    <w:rsid w:val="00CB0360"/>
    <w:rsid w:val="00CB2EA2"/>
    <w:rsid w:val="00CB43A9"/>
    <w:rsid w:val="00CC18B8"/>
    <w:rsid w:val="00CE5CCD"/>
    <w:rsid w:val="00D352A3"/>
    <w:rsid w:val="00D4265C"/>
    <w:rsid w:val="00D43408"/>
    <w:rsid w:val="00D51656"/>
    <w:rsid w:val="00D70C67"/>
    <w:rsid w:val="00D726F9"/>
    <w:rsid w:val="00D9364C"/>
    <w:rsid w:val="00DA50B9"/>
    <w:rsid w:val="00DA5690"/>
    <w:rsid w:val="00DB09FF"/>
    <w:rsid w:val="00DB5687"/>
    <w:rsid w:val="00DB65F3"/>
    <w:rsid w:val="00DC0C4E"/>
    <w:rsid w:val="00DC49E9"/>
    <w:rsid w:val="00DC75C3"/>
    <w:rsid w:val="00DD5FE7"/>
    <w:rsid w:val="00DE7BC3"/>
    <w:rsid w:val="00E12B5A"/>
    <w:rsid w:val="00E23A19"/>
    <w:rsid w:val="00E31748"/>
    <w:rsid w:val="00E431F1"/>
    <w:rsid w:val="00E46066"/>
    <w:rsid w:val="00E46543"/>
    <w:rsid w:val="00E51E14"/>
    <w:rsid w:val="00E55122"/>
    <w:rsid w:val="00E665C6"/>
    <w:rsid w:val="00E6739C"/>
    <w:rsid w:val="00E70AC8"/>
    <w:rsid w:val="00E8315C"/>
    <w:rsid w:val="00E936EB"/>
    <w:rsid w:val="00EA14D8"/>
    <w:rsid w:val="00EB7222"/>
    <w:rsid w:val="00EC4179"/>
    <w:rsid w:val="00EC7BAA"/>
    <w:rsid w:val="00ED1B5B"/>
    <w:rsid w:val="00EE224B"/>
    <w:rsid w:val="00F30CF6"/>
    <w:rsid w:val="00F73DC3"/>
    <w:rsid w:val="00F763FD"/>
    <w:rsid w:val="00F771BD"/>
    <w:rsid w:val="00F81F72"/>
    <w:rsid w:val="00F97AAA"/>
    <w:rsid w:val="00FA5E47"/>
    <w:rsid w:val="00FD188B"/>
    <w:rsid w:val="00FE2F13"/>
    <w:rsid w:val="00F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7B0F"/>
  <w15:docId w15:val="{F4AA7D34-656E-4255-93EA-33747563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22C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77467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77467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77467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7746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77467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77467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77467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77467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77467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77467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sid w:val="00A77467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A77467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A77467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A77467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A77467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A77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67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A77467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A77467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A77467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A77467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rsid w:val="00A774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467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774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467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77467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467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67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67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67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67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67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67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67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77467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77467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A77467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67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77467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A77467"/>
    <w:pPr>
      <w:ind w:left="360" w:hanging="360"/>
    </w:pPr>
  </w:style>
  <w:style w:type="paragraph" w:styleId="List2">
    <w:name w:val="List 2"/>
    <w:basedOn w:val="Normal"/>
    <w:uiPriority w:val="99"/>
    <w:unhideWhenUsed/>
    <w:rsid w:val="00A77467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A77467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A77467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A77467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A77467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A77467"/>
    <w:pPr>
      <w:ind w:left="720"/>
      <w:contextualSpacing/>
    </w:pPr>
  </w:style>
  <w:style w:type="numbering" w:customStyle="1" w:styleId="MedianListStyle">
    <w:name w:val="Median List Style"/>
    <w:uiPriority w:val="99"/>
    <w:rsid w:val="00A77467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A77467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A77467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A77467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A77467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A77467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A77467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7467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A77467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A77467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77467"/>
    <w:pPr>
      <w:ind w:left="220" w:hanging="220"/>
    </w:pPr>
  </w:style>
  <w:style w:type="paragraph" w:styleId="Title">
    <w:name w:val="Title"/>
    <w:basedOn w:val="Normal"/>
    <w:link w:val="TitleChar"/>
    <w:uiPriority w:val="10"/>
    <w:rsid w:val="00A77467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77467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A77467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A77467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A77467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A77467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A77467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A77467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A77467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A77467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A77467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A77467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A77467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A77467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A77467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A77467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A77467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A77467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A77467"/>
    <w:rPr>
      <w:rFonts w:cs="Times New Roman"/>
      <w:b/>
      <w:sz w:val="24"/>
      <w:szCs w:val="24"/>
      <w:lang w:eastAsia="ja-JP"/>
    </w:rPr>
  </w:style>
  <w:style w:type="numbering" w:customStyle="1" w:styleId="BulletList">
    <w:name w:val="Bullet List"/>
    <w:rsid w:val="00E70AC8"/>
    <w:pPr>
      <w:numPr>
        <w:numId w:val="28"/>
      </w:numPr>
    </w:pPr>
  </w:style>
  <w:style w:type="numbering" w:customStyle="1" w:styleId="BulletList1">
    <w:name w:val="Bullet List1"/>
    <w:rsid w:val="0088122C"/>
  </w:style>
  <w:style w:type="paragraph" w:styleId="FootnoteText">
    <w:name w:val="footnote text"/>
    <w:basedOn w:val="Normal"/>
    <w:link w:val="FootnoteTextChar"/>
    <w:uiPriority w:val="99"/>
    <w:semiHidden/>
    <w:unhideWhenUsed/>
    <w:rsid w:val="00D352A3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52A3"/>
    <w:rPr>
      <w:rFonts w:cs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D352A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710C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s.odu.edu/~cpi/old/410/silverf17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cs.odu.edu/~ceveritt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hecolecodes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tidewaterprobuild.com/" TargetMode="External"/><Relationship Id="rId10" Type="http://schemas.openxmlformats.org/officeDocument/2006/relationships/hyperlink" Target="mailto:cever015@odu.edu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s.odu.edu/~cpi/old/411/silvers18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dewater%20Pro%20Build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2DE6CE7EF0488A819DD666D1008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A6833-E5BE-4E80-847F-C4F1A6238201}"/>
      </w:docPartPr>
      <w:docPartBody>
        <w:p w:rsidR="00155C3B" w:rsidRDefault="005A11ED">
          <w:pPr>
            <w:pStyle w:val="082DE6CE7EF0488A819DD666D1008A8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37BA204F25F4A3C940D4AC923FE2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095B3-CD9D-45FD-A740-FFA1D571CE9C}"/>
      </w:docPartPr>
      <w:docPartBody>
        <w:p w:rsidR="00155C3B" w:rsidRDefault="005A11ED">
          <w:pPr>
            <w:pStyle w:val="537BA204F25F4A3C940D4AC923FE272C"/>
          </w:pPr>
          <w:r>
            <w:t>[Type the author name]</w:t>
          </w:r>
        </w:p>
      </w:docPartBody>
    </w:docPart>
    <w:docPart>
      <w:docPartPr>
        <w:name w:val="3E0E12203B7D49C4A68855D41277B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9E4FE-E392-40B7-99C3-B159D3BD72A7}"/>
      </w:docPartPr>
      <w:docPartBody>
        <w:p w:rsidR="000554E4" w:rsidRDefault="000F657B" w:rsidP="000F657B">
          <w:pPr>
            <w:pStyle w:val="3E0E12203B7D49C4A68855D41277B6E0"/>
          </w:pPr>
          <w:r>
            <w:rPr>
              <w:rStyle w:val="subsectiondatechar"/>
              <w:sz w:val="18"/>
              <w:szCs w:val="20"/>
            </w:rPr>
            <w:t>[Type the company name]</w:t>
          </w:r>
        </w:p>
      </w:docPartBody>
    </w:docPart>
    <w:docPart>
      <w:docPartPr>
        <w:name w:val="175A7E293F704D43A94650F9C870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CFBF1-DF06-455D-A325-7B5CED65DA65}"/>
      </w:docPartPr>
      <w:docPartBody>
        <w:p w:rsidR="000554E4" w:rsidRDefault="000F657B" w:rsidP="000F657B">
          <w:pPr>
            <w:pStyle w:val="175A7E293F704D43A94650F9C870DFA0"/>
          </w:pPr>
          <w:r>
            <w:rPr>
              <w:rStyle w:val="subsectiondatechar"/>
              <w:sz w:val="18"/>
              <w:szCs w:val="20"/>
            </w:rPr>
            <w:t>[Type the company name]</w:t>
          </w:r>
        </w:p>
      </w:docPartBody>
    </w:docPart>
    <w:docPart>
      <w:docPartPr>
        <w:name w:val="43E834CE6E1B4DF4B2833B51B5761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4B67C-7A30-46F6-96F5-FE0AF629DBD7}"/>
      </w:docPartPr>
      <w:docPartBody>
        <w:p w:rsidR="00872C2B" w:rsidRDefault="000554E4" w:rsidP="000554E4">
          <w:pPr>
            <w:pStyle w:val="43E834CE6E1B4DF4B2833B51B576137D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12F66"/>
    <w:rsid w:val="00002CC7"/>
    <w:rsid w:val="000554E4"/>
    <w:rsid w:val="000D245E"/>
    <w:rsid w:val="000F657B"/>
    <w:rsid w:val="00112510"/>
    <w:rsid w:val="00112F66"/>
    <w:rsid w:val="0012477F"/>
    <w:rsid w:val="0012722D"/>
    <w:rsid w:val="001422D1"/>
    <w:rsid w:val="00155C3B"/>
    <w:rsid w:val="001A12C0"/>
    <w:rsid w:val="00274BBD"/>
    <w:rsid w:val="002C29A8"/>
    <w:rsid w:val="002D39F8"/>
    <w:rsid w:val="002F7394"/>
    <w:rsid w:val="003038F7"/>
    <w:rsid w:val="003632F6"/>
    <w:rsid w:val="00363645"/>
    <w:rsid w:val="00380015"/>
    <w:rsid w:val="003C351E"/>
    <w:rsid w:val="003C48AE"/>
    <w:rsid w:val="004024DF"/>
    <w:rsid w:val="00404647"/>
    <w:rsid w:val="00413EC3"/>
    <w:rsid w:val="00435C72"/>
    <w:rsid w:val="004C4A19"/>
    <w:rsid w:val="004E761F"/>
    <w:rsid w:val="00502F9B"/>
    <w:rsid w:val="00567F4E"/>
    <w:rsid w:val="0057361F"/>
    <w:rsid w:val="005A11ED"/>
    <w:rsid w:val="00697C91"/>
    <w:rsid w:val="0071616A"/>
    <w:rsid w:val="007367A8"/>
    <w:rsid w:val="00794766"/>
    <w:rsid w:val="00872C2B"/>
    <w:rsid w:val="009151DB"/>
    <w:rsid w:val="0095326B"/>
    <w:rsid w:val="00A06A14"/>
    <w:rsid w:val="00A13128"/>
    <w:rsid w:val="00B07DBD"/>
    <w:rsid w:val="00BD18D7"/>
    <w:rsid w:val="00BF4604"/>
    <w:rsid w:val="00C22DFF"/>
    <w:rsid w:val="00C25F9A"/>
    <w:rsid w:val="00C51618"/>
    <w:rsid w:val="00C9163C"/>
    <w:rsid w:val="00C946F8"/>
    <w:rsid w:val="00E66F84"/>
    <w:rsid w:val="00F00884"/>
    <w:rsid w:val="00F56FD3"/>
    <w:rsid w:val="00F6590C"/>
    <w:rsid w:val="00F86ACD"/>
    <w:rsid w:val="00FA1FF3"/>
    <w:rsid w:val="00FB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155C3B"/>
    <w:rPr>
      <w:color w:val="808080"/>
    </w:rPr>
  </w:style>
  <w:style w:type="paragraph" w:customStyle="1" w:styleId="082DE6CE7EF0488A819DD666D1008A83">
    <w:name w:val="082DE6CE7EF0488A819DD666D1008A83"/>
    <w:rsid w:val="00155C3B"/>
  </w:style>
  <w:style w:type="paragraph" w:customStyle="1" w:styleId="416E0A324B574AE79693C2D4FD2CA338">
    <w:name w:val="416E0A324B574AE79693C2D4FD2CA338"/>
    <w:rsid w:val="00155C3B"/>
  </w:style>
  <w:style w:type="paragraph" w:customStyle="1" w:styleId="12DF241809894AFC93C853599952DB91">
    <w:name w:val="12DF241809894AFC93C853599952DB91"/>
    <w:rsid w:val="00155C3B"/>
  </w:style>
  <w:style w:type="paragraph" w:customStyle="1" w:styleId="299FB2B6BB5D47DEBBF5FD100ADF8885">
    <w:name w:val="299FB2B6BB5D47DEBBF5FD100ADF8885"/>
    <w:rsid w:val="00155C3B"/>
  </w:style>
  <w:style w:type="paragraph" w:customStyle="1" w:styleId="FC566321A2BB45E89771B8B4FC09D64A">
    <w:name w:val="FC566321A2BB45E89771B8B4FC09D64A"/>
    <w:rsid w:val="00155C3B"/>
  </w:style>
  <w:style w:type="paragraph" w:customStyle="1" w:styleId="46B9C305DE014D9994F30876967D6980">
    <w:name w:val="46B9C305DE014D9994F30876967D6980"/>
    <w:rsid w:val="00155C3B"/>
  </w:style>
  <w:style w:type="paragraph" w:customStyle="1" w:styleId="79194D08C2214F16811281C01E414367">
    <w:name w:val="79194D08C2214F16811281C01E414367"/>
    <w:rsid w:val="00155C3B"/>
  </w:style>
  <w:style w:type="paragraph" w:customStyle="1" w:styleId="679CE2F6D4804BF383C49DED7E4950F6">
    <w:name w:val="679CE2F6D4804BF383C49DED7E4950F6"/>
    <w:rsid w:val="00155C3B"/>
  </w:style>
  <w:style w:type="paragraph" w:customStyle="1" w:styleId="78E6B1D0A4C841438FEE58A20CCDF066">
    <w:name w:val="78E6B1D0A4C841438FEE58A20CCDF066"/>
    <w:rsid w:val="00155C3B"/>
  </w:style>
  <w:style w:type="paragraph" w:customStyle="1" w:styleId="BCD1B10CDFA14CCCAC1B80AB14465A25">
    <w:name w:val="BCD1B10CDFA14CCCAC1B80AB14465A25"/>
    <w:rsid w:val="00155C3B"/>
  </w:style>
  <w:style w:type="paragraph" w:customStyle="1" w:styleId="386A5358EB8E438C8CA2E896E7576610">
    <w:name w:val="386A5358EB8E438C8CA2E896E7576610"/>
    <w:rsid w:val="00155C3B"/>
  </w:style>
  <w:style w:type="paragraph" w:customStyle="1" w:styleId="99E30DE8D8BB4FC68A7B234A4457423D">
    <w:name w:val="99E30DE8D8BB4FC68A7B234A4457423D"/>
    <w:rsid w:val="00155C3B"/>
  </w:style>
  <w:style w:type="character" w:customStyle="1" w:styleId="subsectiondatechar">
    <w:name w:val="subsectiondatechar"/>
    <w:basedOn w:val="DefaultParagraphFont"/>
    <w:rsid w:val="00380015"/>
  </w:style>
  <w:style w:type="paragraph" w:customStyle="1" w:styleId="9EB6F2F9CE6B4D8D9F0135CD56209BCC">
    <w:name w:val="9EB6F2F9CE6B4D8D9F0135CD56209BCC"/>
    <w:rsid w:val="00155C3B"/>
  </w:style>
  <w:style w:type="paragraph" w:customStyle="1" w:styleId="4B897750DF124BABA0247A43D3FF9E2A">
    <w:name w:val="4B897750DF124BABA0247A43D3FF9E2A"/>
    <w:rsid w:val="00155C3B"/>
  </w:style>
  <w:style w:type="paragraph" w:customStyle="1" w:styleId="CB4E188CBABB46689E25FF21B31926ED">
    <w:name w:val="CB4E188CBABB46689E25FF21B31926ED"/>
    <w:rsid w:val="00155C3B"/>
  </w:style>
  <w:style w:type="paragraph" w:customStyle="1" w:styleId="8AE6727349D0447B9E356AFD7DC6D957">
    <w:name w:val="8AE6727349D0447B9E356AFD7DC6D957"/>
    <w:rsid w:val="00155C3B"/>
  </w:style>
  <w:style w:type="paragraph" w:customStyle="1" w:styleId="E437EFD87D5B4DE0A93B52D545F3F18B">
    <w:name w:val="E437EFD87D5B4DE0A93B52D545F3F18B"/>
    <w:rsid w:val="00155C3B"/>
  </w:style>
  <w:style w:type="paragraph" w:customStyle="1" w:styleId="537BA204F25F4A3C940D4AC923FE272C">
    <w:name w:val="537BA204F25F4A3C940D4AC923FE272C"/>
    <w:rsid w:val="00155C3B"/>
  </w:style>
  <w:style w:type="paragraph" w:customStyle="1" w:styleId="952103F6EFB74A8981494748C9A8D245">
    <w:name w:val="952103F6EFB74A8981494748C9A8D245"/>
    <w:rsid w:val="00155C3B"/>
  </w:style>
  <w:style w:type="paragraph" w:customStyle="1" w:styleId="20A4B42B471E4A84955D75088D0056DD">
    <w:name w:val="20A4B42B471E4A84955D75088D0056DD"/>
    <w:rsid w:val="00112F66"/>
  </w:style>
  <w:style w:type="paragraph" w:customStyle="1" w:styleId="E0BCB930948E41A3A341DC1ADA288454">
    <w:name w:val="E0BCB930948E41A3A341DC1ADA288454"/>
    <w:rsid w:val="00567F4E"/>
  </w:style>
  <w:style w:type="paragraph" w:customStyle="1" w:styleId="E8D10D146FDC452AB7249596AAC5854A">
    <w:name w:val="E8D10D146FDC452AB7249596AAC5854A"/>
    <w:rsid w:val="00567F4E"/>
  </w:style>
  <w:style w:type="paragraph" w:customStyle="1" w:styleId="D3920564C2DD4889BA7ED6650D631EB8">
    <w:name w:val="D3920564C2DD4889BA7ED6650D631EB8"/>
    <w:rsid w:val="00567F4E"/>
  </w:style>
  <w:style w:type="paragraph" w:customStyle="1" w:styleId="AB45E10C7ECF4191981E3172460FFF79">
    <w:name w:val="AB45E10C7ECF4191981E3172460FFF79"/>
    <w:rsid w:val="00567F4E"/>
  </w:style>
  <w:style w:type="paragraph" w:customStyle="1" w:styleId="3E0E12203B7D49C4A68855D41277B6E0">
    <w:name w:val="3E0E12203B7D49C4A68855D41277B6E0"/>
    <w:rsid w:val="000F657B"/>
  </w:style>
  <w:style w:type="paragraph" w:customStyle="1" w:styleId="175A7E293F704D43A94650F9C870DFA0">
    <w:name w:val="175A7E293F704D43A94650F9C870DFA0"/>
    <w:rsid w:val="000F657B"/>
  </w:style>
  <w:style w:type="paragraph" w:customStyle="1" w:styleId="43E834CE6E1B4DF4B2833B51B576137D">
    <w:name w:val="43E834CE6E1B4DF4B2833B51B576137D"/>
    <w:rsid w:val="000554E4"/>
  </w:style>
  <w:style w:type="paragraph" w:customStyle="1" w:styleId="E89602D2770A45E19C9DEDAFEB9E9DE1">
    <w:name w:val="E89602D2770A45E19C9DEDAFEB9E9DE1"/>
    <w:rsid w:val="000554E4"/>
  </w:style>
  <w:style w:type="paragraph" w:customStyle="1" w:styleId="516DD52C00654A8997FDF9AB0C8A08E0">
    <w:name w:val="516DD52C00654A8997FDF9AB0C8A08E0"/>
    <w:rsid w:val="000554E4"/>
  </w:style>
  <w:style w:type="paragraph" w:customStyle="1" w:styleId="C61F37C48A244FD7BAD33253E9C7D7E6">
    <w:name w:val="C61F37C48A244FD7BAD33253E9C7D7E6"/>
    <w:rsid w:val="000554E4"/>
  </w:style>
  <w:style w:type="paragraph" w:customStyle="1" w:styleId="07879DEE27D74017BD1B940264729646">
    <w:name w:val="07879DEE27D74017BD1B940264729646"/>
    <w:rsid w:val="00872C2B"/>
  </w:style>
  <w:style w:type="paragraph" w:customStyle="1" w:styleId="E01C9256A02240B59D71A4F1E745C45F">
    <w:name w:val="E01C9256A02240B59D71A4F1E745C45F"/>
    <w:rsid w:val="00872C2B"/>
  </w:style>
  <w:style w:type="paragraph" w:customStyle="1" w:styleId="D8B709297E3643F99FBA304421E041FC">
    <w:name w:val="D8B709297E3643F99FBA304421E041FC"/>
    <w:rsid w:val="00872C2B"/>
  </w:style>
  <w:style w:type="paragraph" w:customStyle="1" w:styleId="7C870BADD1FE4ED3BA185EFBCB771B98">
    <w:name w:val="7C870BADD1FE4ED3BA185EFBCB771B98"/>
    <w:rsid w:val="00872C2B"/>
  </w:style>
  <w:style w:type="paragraph" w:customStyle="1" w:styleId="78988405DED32F4DB3E41B589E08DDEB">
    <w:name w:val="78988405DED32F4DB3E41B589E08DDEB"/>
    <w:rsid w:val="00A13128"/>
    <w:pPr>
      <w:spacing w:after="0" w:line="240" w:lineRule="auto"/>
    </w:pPr>
    <w:rPr>
      <w:sz w:val="24"/>
      <w:szCs w:val="24"/>
    </w:rPr>
  </w:style>
  <w:style w:type="paragraph" w:customStyle="1" w:styleId="109C9C646C5B8641A73FAFF18002691C">
    <w:name w:val="109C9C646C5B8641A73FAFF18002691C"/>
    <w:rsid w:val="00A13128"/>
    <w:pPr>
      <w:spacing w:after="0" w:line="240" w:lineRule="auto"/>
    </w:pPr>
    <w:rPr>
      <w:sz w:val="24"/>
      <w:szCs w:val="24"/>
    </w:rPr>
  </w:style>
  <w:style w:type="paragraph" w:customStyle="1" w:styleId="FE8BE46EE6444B479DE117F4C76052BB">
    <w:name w:val="FE8BE46EE6444B479DE117F4C76052BB"/>
    <w:rsid w:val="00A13128"/>
    <w:pPr>
      <w:spacing w:after="0" w:line="240" w:lineRule="auto"/>
    </w:pPr>
    <w:rPr>
      <w:sz w:val="24"/>
      <w:szCs w:val="24"/>
    </w:rPr>
  </w:style>
  <w:style w:type="paragraph" w:customStyle="1" w:styleId="1D59A8D738F6074690ACBA5610EA56A4">
    <w:name w:val="1D59A8D738F6074690ACBA5610EA56A4"/>
    <w:rsid w:val="00A13128"/>
    <w:pPr>
      <w:spacing w:after="0" w:line="240" w:lineRule="auto"/>
    </w:pPr>
    <w:rPr>
      <w:sz w:val="24"/>
      <w:szCs w:val="24"/>
    </w:rPr>
  </w:style>
  <w:style w:type="paragraph" w:customStyle="1" w:styleId="6DDE3A1E876372448B222131216F55C4">
    <w:name w:val="6DDE3A1E876372448B222131216F55C4"/>
    <w:rsid w:val="00A13128"/>
    <w:pPr>
      <w:spacing w:after="0" w:line="240" w:lineRule="auto"/>
    </w:pPr>
    <w:rPr>
      <w:sz w:val="24"/>
      <w:szCs w:val="24"/>
    </w:rPr>
  </w:style>
  <w:style w:type="paragraph" w:customStyle="1" w:styleId="1C4FA76E27F8DD44B114C33310CD65CA">
    <w:name w:val="1C4FA76E27F8DD44B114C33310CD65CA"/>
    <w:rsid w:val="00A13128"/>
    <w:pPr>
      <w:spacing w:after="0" w:line="240" w:lineRule="auto"/>
    </w:pPr>
    <w:rPr>
      <w:sz w:val="24"/>
      <w:szCs w:val="24"/>
    </w:rPr>
  </w:style>
  <w:style w:type="paragraph" w:customStyle="1" w:styleId="F71C1EBC74C61B45BB99A18BFCE337CD">
    <w:name w:val="F71C1EBC74C61B45BB99A18BFCE337CD"/>
    <w:rsid w:val="00A13128"/>
    <w:pPr>
      <w:spacing w:after="0" w:line="240" w:lineRule="auto"/>
    </w:pPr>
    <w:rPr>
      <w:sz w:val="24"/>
      <w:szCs w:val="24"/>
    </w:rPr>
  </w:style>
  <w:style w:type="paragraph" w:customStyle="1" w:styleId="F03A3BB2712A6645ACAAF8E9C970FE0C">
    <w:name w:val="F03A3BB2712A6645ACAAF8E9C970FE0C"/>
    <w:rsid w:val="00A13128"/>
    <w:pPr>
      <w:spacing w:after="0" w:line="240" w:lineRule="auto"/>
    </w:pPr>
    <w:rPr>
      <w:sz w:val="24"/>
      <w:szCs w:val="24"/>
    </w:rPr>
  </w:style>
  <w:style w:type="paragraph" w:customStyle="1" w:styleId="14ACEB11561E45AA8639609352A19F45">
    <w:name w:val="14ACEB11561E45AA8639609352A19F45"/>
    <w:rsid w:val="00F56FD3"/>
  </w:style>
  <w:style w:type="paragraph" w:customStyle="1" w:styleId="508A996395BD448282BAD193D35988FE">
    <w:name w:val="508A996395BD448282BAD193D35988FE"/>
    <w:rsid w:val="00F56FD3"/>
  </w:style>
  <w:style w:type="paragraph" w:customStyle="1" w:styleId="A77D433BDF06489D964D2EBAFA94D9D6">
    <w:name w:val="A77D433BDF06489D964D2EBAFA94D9D6"/>
    <w:rsid w:val="001A12C0"/>
  </w:style>
  <w:style w:type="paragraph" w:customStyle="1" w:styleId="39CA814E8AD447DE8DDC59A08E50F9C5">
    <w:name w:val="39CA814E8AD447DE8DDC59A08E50F9C5"/>
    <w:rsid w:val="001A12C0"/>
  </w:style>
  <w:style w:type="paragraph" w:customStyle="1" w:styleId="F4B2C8471BF6442F89DA834A48E85AB9">
    <w:name w:val="F4B2C8471BF6442F89DA834A48E85AB9"/>
    <w:rsid w:val="001A12C0"/>
  </w:style>
  <w:style w:type="paragraph" w:customStyle="1" w:styleId="181E617825944E24859A7EEE72605272">
    <w:name w:val="181E617825944E24859A7EEE72605272"/>
    <w:rsid w:val="001A12C0"/>
  </w:style>
  <w:style w:type="paragraph" w:customStyle="1" w:styleId="9BB5A1475ABF461CA3BF294146CCC7A7">
    <w:name w:val="9BB5A1475ABF461CA3BF294146CCC7A7"/>
    <w:rsid w:val="001A12C0"/>
  </w:style>
  <w:style w:type="paragraph" w:customStyle="1" w:styleId="075E0CC3A20D4DD1843867E53B5B48E9">
    <w:name w:val="075E0CC3A20D4DD1843867E53B5B48E9"/>
    <w:rsid w:val="001A12C0"/>
  </w:style>
  <w:style w:type="paragraph" w:customStyle="1" w:styleId="33209E35321246008483B7F0837F6DC0">
    <w:name w:val="33209E35321246008483B7F0837F6DC0"/>
    <w:rsid w:val="001A12C0"/>
  </w:style>
  <w:style w:type="paragraph" w:customStyle="1" w:styleId="7A1F0793A0BE44A08B93A04598E655B7">
    <w:name w:val="7A1F0793A0BE44A08B93A04598E655B7"/>
    <w:rsid w:val="001A12C0"/>
  </w:style>
  <w:style w:type="paragraph" w:customStyle="1" w:styleId="0AEC3168777543548DDBFD5FBA095E48">
    <w:name w:val="0AEC3168777543548DDBFD5FBA095E48"/>
    <w:rsid w:val="00380015"/>
    <w:pPr>
      <w:spacing w:after="160" w:line="259" w:lineRule="auto"/>
    </w:pPr>
  </w:style>
  <w:style w:type="paragraph" w:customStyle="1" w:styleId="9551ABC6DB9B476AB53B4B8EAF5FE968">
    <w:name w:val="9551ABC6DB9B476AB53B4B8EAF5FE968"/>
    <w:rsid w:val="0038001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EF5ED2-FBA1-491F-BC22-8E0060A957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635310F0-4557-4549-B074-C35F52FDF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MedianResume.dotx</Template>
  <TotalTime>36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(Median design)</vt:lpstr>
    </vt:vector>
  </TitlesOfParts>
  <Company>Hewlett-Packard Company</Company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design)</dc:title>
  <dc:creator>Colten (Cole) Everitt</dc:creator>
  <cp:lastModifiedBy>Everitt, Colten CIV NSWCDD DNA, R31</cp:lastModifiedBy>
  <cp:revision>7</cp:revision>
  <cp:lastPrinted>2016-11-21T18:06:00Z</cp:lastPrinted>
  <dcterms:created xsi:type="dcterms:W3CDTF">2017-09-02T19:14:00Z</dcterms:created>
  <dcterms:modified xsi:type="dcterms:W3CDTF">2018-11-21T17:38:00Z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